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lang w:val="ca-ES" w:eastAsia="en-US"/>
        </w:rPr>
        <w:id w:val="-1341084568"/>
        <w:docPartObj>
          <w:docPartGallery w:val="Cover Pages"/>
          <w:docPartUnique/>
        </w:docPartObj>
      </w:sdtPr>
      <w:sdtEndPr>
        <w:rPr>
          <w:rFonts w:eastAsia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3718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306"/>
          </w:tblGrid>
          <w:tr w:rsidR="00F12B7D" w:rsidRPr="00823798" w:rsidTr="00451589">
            <w:tc>
              <w:tcPr>
                <w:tcW w:w="6494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12B7D" w:rsidRPr="00823798" w:rsidRDefault="00F12B7D" w:rsidP="00F12B7D">
                <w:pPr>
                  <w:pStyle w:val="Sinespaciado"/>
                  <w:rPr>
                    <w:rFonts w:asciiTheme="majorHAnsi" w:eastAsiaTheme="majorEastAsia" w:hAnsiTheme="majorHAnsi" w:cstheme="majorBidi"/>
                    <w:lang w:val="ca-ES"/>
                  </w:rPr>
                </w:pPr>
              </w:p>
            </w:tc>
          </w:tr>
          <w:tr w:rsidR="00F12B7D" w:rsidRPr="00823798" w:rsidTr="00451589">
            <w:tc>
              <w:tcPr>
                <w:tcW w:w="6494" w:type="dxa"/>
              </w:tcPr>
              <w:sdt>
                <w:sdtPr>
                  <w:rPr>
                    <w:lang w:val="ca-ES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F12B7D" w:rsidRPr="00823798" w:rsidRDefault="00451589" w:rsidP="00451589">
                    <w:pPr>
                      <w:pStyle w:val="SMSupertitol"/>
                      <w:framePr w:hSpace="0" w:wrap="auto" w:hAnchor="text" w:xAlign="left" w:yAlign="inline"/>
                      <w:ind w:right="-249"/>
                      <w:rPr>
                        <w:lang w:val="ca-ES"/>
                      </w:rPr>
                    </w:pPr>
                    <w:proofErr w:type="spellStart"/>
                    <w:r>
                      <w:rPr>
                        <w:lang w:val="ca-ES"/>
                      </w:rPr>
                      <w:t>C</w:t>
                    </w:r>
                    <w:r w:rsidR="00832855">
                      <w:rPr>
                        <w:lang w:val="ca-ES"/>
                      </w:rPr>
                      <w:t>onvocato</w:t>
                    </w:r>
                    <w:r w:rsidR="00C35D23">
                      <w:rPr>
                        <w:lang w:val="ca-ES"/>
                      </w:rPr>
                      <w:t>ria</w:t>
                    </w:r>
                    <w:proofErr w:type="spellEnd"/>
                    <w:r w:rsidR="00C35D23">
                      <w:rPr>
                        <w:lang w:val="ca-ES"/>
                      </w:rPr>
                      <w:t xml:space="preserve"> de </w:t>
                    </w:r>
                    <w:proofErr w:type="spellStart"/>
                    <w:r w:rsidR="00C35D23">
                      <w:rPr>
                        <w:lang w:val="ca-ES"/>
                      </w:rPr>
                      <w:t>reunió</w:t>
                    </w:r>
                    <w:r w:rsidR="00832855">
                      <w:rPr>
                        <w:lang w:val="ca-ES"/>
                      </w:rPr>
                      <w:t>n</w:t>
                    </w:r>
                    <w:proofErr w:type="spellEnd"/>
                  </w:p>
                </w:sdtContent>
              </w:sdt>
            </w:tc>
          </w:tr>
          <w:tr w:rsidR="00F12B7D" w:rsidRPr="00823798" w:rsidTr="00451589">
            <w:sdt>
              <w:sdtPr>
                <w:rPr>
                  <w:rFonts w:asciiTheme="majorHAnsi" w:eastAsiaTheme="majorEastAsia" w:hAnsiTheme="majorHAnsi" w:cstheme="majorBidi"/>
                  <w:sz w:val="36"/>
                  <w:szCs w:val="36"/>
                  <w:lang w:val="ca-ES"/>
                </w:rPr>
                <w:alias w:val="Subtítulo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6494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12B7D" w:rsidRPr="00815D1B" w:rsidRDefault="00832855" w:rsidP="00F12B7D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  <w:lang w:val="ca-ES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F12B7D" w:rsidRPr="00823798" w:rsidRDefault="00F12B7D" w:rsidP="00F12B7D">
          <w:pPr>
            <w:rPr>
              <w:lang w:val="ca-ES"/>
            </w:rPr>
          </w:pPr>
        </w:p>
        <w:p w:rsidR="00F12B7D" w:rsidRPr="00823798" w:rsidRDefault="00F12B7D" w:rsidP="00F12B7D">
          <w:pPr>
            <w:rPr>
              <w:lang w:val="ca-ES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03"/>
          </w:tblGrid>
          <w:tr w:rsidR="00F12B7D" w:rsidRPr="00823798" w:rsidTr="00F12B7D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12B7D" w:rsidRPr="00823798" w:rsidRDefault="00F12B7D" w:rsidP="00F12B7D">
                <w:pPr>
                  <w:rPr>
                    <w:lang w:val="ca-ES"/>
                  </w:rPr>
                </w:pPr>
              </w:p>
            </w:tc>
          </w:tr>
        </w:tbl>
        <w:p w:rsidR="00F12B7D" w:rsidRPr="00823798" w:rsidRDefault="00F12B7D" w:rsidP="00F12B7D">
          <w:pPr>
            <w:rPr>
              <w:lang w:val="ca-ES"/>
            </w:rPr>
          </w:pPr>
        </w:p>
        <w:p w:rsidR="00C87823" w:rsidRDefault="007F2CF3" w:rsidP="00F12B7D">
          <w:pPr>
            <w:rPr>
              <w:lang w:val="ca-ES"/>
            </w:rPr>
          </w:pPr>
        </w:p>
      </w:sdtContent>
    </w:sdt>
    <w:p w:rsidR="00C87823" w:rsidRDefault="0047577A" w:rsidP="00C35D23">
      <w:pPr>
        <w:pStyle w:val="Ttulo1"/>
        <w:jc w:val="center"/>
        <w:rPr>
          <w:lang w:val="ca-ES"/>
        </w:rPr>
      </w:pPr>
      <w:r>
        <w:rPr>
          <w:noProof/>
          <w:lang w:val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597301</wp:posOffset>
            </wp:positionH>
            <wp:positionV relativeFrom="paragraph">
              <wp:posOffset>3563421</wp:posOffset>
            </wp:positionV>
            <wp:extent cx="3895156" cy="1030406"/>
            <wp:effectExtent l="19050" t="0" r="0" b="0"/>
            <wp:wrapNone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iral Log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156" cy="1030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7823">
        <w:rPr>
          <w:lang w:val="ca-ES"/>
        </w:rPr>
        <w:br w:type="column"/>
      </w:r>
      <w:proofErr w:type="spellStart"/>
      <w:r w:rsidR="00C35D23">
        <w:rPr>
          <w:lang w:val="ca-ES"/>
        </w:rPr>
        <w:lastRenderedPageBreak/>
        <w:t>Convocat</w:t>
      </w:r>
      <w:r w:rsidR="00832855">
        <w:rPr>
          <w:lang w:val="ca-ES"/>
        </w:rPr>
        <w:t>o</w:t>
      </w:r>
      <w:r w:rsidR="00C35D23">
        <w:rPr>
          <w:lang w:val="ca-ES"/>
        </w:rPr>
        <w:t>ria</w:t>
      </w:r>
      <w:proofErr w:type="spellEnd"/>
      <w:r w:rsidR="00C35D23">
        <w:rPr>
          <w:lang w:val="ca-ES"/>
        </w:rPr>
        <w:t xml:space="preserve"> de </w:t>
      </w:r>
      <w:proofErr w:type="spellStart"/>
      <w:r w:rsidR="00C35D23">
        <w:rPr>
          <w:lang w:val="ca-ES"/>
        </w:rPr>
        <w:t>reunió</w:t>
      </w:r>
      <w:r w:rsidR="00832855">
        <w:rPr>
          <w:lang w:val="ca-ES"/>
        </w:rPr>
        <w:t>n</w:t>
      </w:r>
      <w:proofErr w:type="spellEnd"/>
    </w:p>
    <w:p w:rsidR="00B4542D" w:rsidRDefault="00B4542D" w:rsidP="00C35D23">
      <w:pPr>
        <w:rPr>
          <w:lang w:val="es-ES_tradnl" w:eastAsia="es-ES"/>
        </w:rPr>
      </w:pPr>
    </w:p>
    <w:p w:rsidR="009D74A4" w:rsidRDefault="009D74A4" w:rsidP="00C35D23">
      <w:pPr>
        <w:rPr>
          <w:lang w:val="es-ES_tradnl" w:eastAsia="es-ES"/>
        </w:rPr>
      </w:pPr>
    </w:p>
    <w:p w:rsidR="00451589" w:rsidRDefault="00832855" w:rsidP="00C35D23">
      <w:pPr>
        <w:rPr>
          <w:lang w:val="es-ES_tradnl" w:eastAsia="es-ES"/>
        </w:rPr>
      </w:pPr>
      <w:r>
        <w:rPr>
          <w:lang w:val="es-ES_tradnl" w:eastAsia="es-ES"/>
        </w:rPr>
        <w:t>Se convoca reunión</w:t>
      </w:r>
      <w:r w:rsidR="00451589">
        <w:rPr>
          <w:lang w:val="es-ES_tradnl" w:eastAsia="es-ES"/>
        </w:rPr>
        <w:t xml:space="preserve"> a:</w:t>
      </w:r>
    </w:p>
    <w:p w:rsidR="00451589" w:rsidRDefault="00451589" w:rsidP="00C35D23">
      <w:pPr>
        <w:rPr>
          <w:lang w:val="es-ES_tradnl" w:eastAsia="es-ES"/>
        </w:rPr>
      </w:pPr>
    </w:p>
    <w:p w:rsidR="00451589" w:rsidRDefault="00451589" w:rsidP="00C35D23">
      <w:pPr>
        <w:rPr>
          <w:lang w:val="es-ES_tradnl" w:eastAsia="es-ES"/>
        </w:rPr>
      </w:pPr>
      <w:r>
        <w:rPr>
          <w:lang w:val="es-ES_tradnl" w:eastAsia="es-ES"/>
        </w:rPr>
        <w:t>Gerente de cuentas A</w:t>
      </w:r>
    </w:p>
    <w:p w:rsidR="00451589" w:rsidRDefault="00451589" w:rsidP="00C35D23">
      <w:pPr>
        <w:rPr>
          <w:lang w:val="es-ES_tradnl" w:eastAsia="es-ES"/>
        </w:rPr>
      </w:pPr>
      <w:r>
        <w:rPr>
          <w:lang w:val="es-ES_tradnl" w:eastAsia="es-ES"/>
        </w:rPr>
        <w:t>Gerente de cuentas B</w:t>
      </w:r>
    </w:p>
    <w:p w:rsidR="00451589" w:rsidRDefault="00451589" w:rsidP="00C35D23">
      <w:pPr>
        <w:rPr>
          <w:lang w:val="es-ES_tradnl" w:eastAsia="es-ES"/>
        </w:rPr>
      </w:pPr>
      <w:r>
        <w:rPr>
          <w:lang w:val="es-ES_tradnl" w:eastAsia="es-ES"/>
        </w:rPr>
        <w:t>Jefe de proyectos A</w:t>
      </w:r>
    </w:p>
    <w:p w:rsidR="00451589" w:rsidRDefault="00451589" w:rsidP="00451589">
      <w:pPr>
        <w:rPr>
          <w:lang w:val="es-ES_tradnl" w:eastAsia="es-ES"/>
        </w:rPr>
      </w:pPr>
      <w:r>
        <w:rPr>
          <w:lang w:val="es-ES_tradnl" w:eastAsia="es-ES"/>
        </w:rPr>
        <w:t>Jefe de proyectos B</w:t>
      </w:r>
    </w:p>
    <w:p w:rsidR="00451589" w:rsidRDefault="00451589" w:rsidP="00451589">
      <w:pPr>
        <w:rPr>
          <w:lang w:val="es-ES_tradnl" w:eastAsia="es-ES"/>
        </w:rPr>
      </w:pPr>
      <w:r>
        <w:rPr>
          <w:lang w:val="es-ES_tradnl" w:eastAsia="es-ES"/>
        </w:rPr>
        <w:t>Jefe de proyectos C</w:t>
      </w:r>
    </w:p>
    <w:p w:rsidR="00451589" w:rsidRDefault="00451589" w:rsidP="00451589">
      <w:pPr>
        <w:rPr>
          <w:lang w:val="es-ES_tradnl" w:eastAsia="es-ES"/>
        </w:rPr>
      </w:pPr>
    </w:p>
    <w:p w:rsidR="00451589" w:rsidRDefault="00451589" w:rsidP="00C35D23">
      <w:pPr>
        <w:rPr>
          <w:lang w:val="es-ES_tradnl" w:eastAsia="es-ES"/>
        </w:rPr>
      </w:pPr>
    </w:p>
    <w:p w:rsidR="00832855" w:rsidRDefault="00832855" w:rsidP="00C35D23">
      <w:pPr>
        <w:rPr>
          <w:lang w:val="es-ES_tradnl" w:eastAsia="es-ES"/>
        </w:rPr>
      </w:pPr>
      <w:r>
        <w:rPr>
          <w:lang w:val="es-ES_tradnl" w:eastAsia="es-ES"/>
        </w:rPr>
        <w:t xml:space="preserve"> </w:t>
      </w:r>
      <w:proofErr w:type="gramStart"/>
      <w:r>
        <w:rPr>
          <w:lang w:val="es-ES_tradnl" w:eastAsia="es-ES"/>
        </w:rPr>
        <w:t>con</w:t>
      </w:r>
      <w:proofErr w:type="gramEnd"/>
      <w:r>
        <w:rPr>
          <w:lang w:val="es-ES_tradnl" w:eastAsia="es-ES"/>
        </w:rPr>
        <w:t xml:space="preserve"> fecha a d</w:t>
      </w:r>
      <w:r w:rsidR="00451589">
        <w:rPr>
          <w:lang w:val="es-ES_tradnl" w:eastAsia="es-ES"/>
        </w:rPr>
        <w:t>ía de 05</w:t>
      </w:r>
      <w:r>
        <w:rPr>
          <w:lang w:val="es-ES_tradnl" w:eastAsia="es-ES"/>
        </w:rPr>
        <w:t>/02/2016 a las 10.00h</w:t>
      </w:r>
      <w:r w:rsidR="00451589">
        <w:rPr>
          <w:lang w:val="es-ES_tradnl" w:eastAsia="es-ES"/>
        </w:rPr>
        <w:t xml:space="preserve"> para tratar los siguientes puntos:</w:t>
      </w:r>
    </w:p>
    <w:p w:rsidR="00284A23" w:rsidRDefault="00284A23" w:rsidP="00284A23">
      <w:pPr>
        <w:tabs>
          <w:tab w:val="left" w:pos="1198"/>
        </w:tabs>
        <w:spacing w:before="100" w:beforeAutospacing="1"/>
        <w:rPr>
          <w:rFonts w:ascii="Times" w:eastAsiaTheme="minorEastAsia" w:hAnsi="Times" w:cs="Times New Roman"/>
          <w:sz w:val="20"/>
          <w:szCs w:val="20"/>
          <w:lang w:val="es-ES_tradnl" w:eastAsia="es-ES"/>
        </w:rPr>
      </w:pPr>
      <w:r>
        <w:rPr>
          <w:rFonts w:ascii="Times" w:eastAsiaTheme="minorEastAsia" w:hAnsi="Times" w:cs="Times New Roman"/>
          <w:sz w:val="20"/>
          <w:szCs w:val="20"/>
          <w:lang w:val="es-ES_tradnl" w:eastAsia="es-ES"/>
        </w:rPr>
        <w:tab/>
      </w:r>
    </w:p>
    <w:tbl>
      <w:tblPr>
        <w:tblW w:w="9649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49"/>
      </w:tblGrid>
      <w:tr w:rsidR="00284A23" w:rsidRPr="00CC7454" w:rsidTr="00284A23">
        <w:tc>
          <w:tcPr>
            <w:tcW w:w="9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84A23" w:rsidRPr="00CC7454" w:rsidRDefault="00284A23" w:rsidP="00D2754B">
            <w:pPr>
              <w:widowControl w:val="0"/>
              <w:suppressLineNumbers/>
              <w:suppressAutoHyphens/>
              <w:autoSpaceDN w:val="0"/>
              <w:jc w:val="center"/>
              <w:textAlignment w:val="baseline"/>
              <w:rPr>
                <w:rFonts w:ascii="Arial" w:eastAsia="SimSun" w:hAnsi="Arial" w:cs="Lucida Sans"/>
                <w:b/>
                <w:bCs/>
                <w:kern w:val="3"/>
                <w:sz w:val="21"/>
                <w:szCs w:val="21"/>
                <w:lang w:val="ca-ES" w:eastAsia="zh-CN" w:bidi="hi-IN"/>
              </w:rPr>
            </w:pPr>
            <w:proofErr w:type="spellStart"/>
            <w:r>
              <w:rPr>
                <w:rFonts w:ascii="Arial" w:eastAsia="SimSun" w:hAnsi="Arial" w:cs="Lucida Sans"/>
                <w:b/>
                <w:bCs/>
                <w:kern w:val="3"/>
                <w:sz w:val="21"/>
                <w:szCs w:val="21"/>
                <w:lang w:val="ca-ES" w:eastAsia="zh-CN" w:bidi="hi-IN"/>
              </w:rPr>
              <w:t>Punt</w:t>
            </w:r>
            <w:r w:rsidR="00451589">
              <w:rPr>
                <w:rFonts w:ascii="Arial" w:eastAsia="SimSun" w:hAnsi="Arial" w:cs="Lucida Sans"/>
                <w:b/>
                <w:bCs/>
                <w:kern w:val="3"/>
                <w:sz w:val="21"/>
                <w:szCs w:val="21"/>
                <w:lang w:val="ca-ES" w:eastAsia="zh-CN" w:bidi="hi-IN"/>
              </w:rPr>
              <w:t>o</w:t>
            </w:r>
            <w:r>
              <w:rPr>
                <w:rFonts w:ascii="Arial" w:eastAsia="SimSun" w:hAnsi="Arial" w:cs="Lucida Sans"/>
                <w:b/>
                <w:bCs/>
                <w:kern w:val="3"/>
                <w:sz w:val="21"/>
                <w:szCs w:val="21"/>
                <w:lang w:val="ca-ES" w:eastAsia="zh-CN" w:bidi="hi-IN"/>
              </w:rPr>
              <w:t>s</w:t>
            </w:r>
            <w:proofErr w:type="spellEnd"/>
            <w:r>
              <w:rPr>
                <w:rFonts w:ascii="Arial" w:eastAsia="SimSun" w:hAnsi="Arial" w:cs="Lucida Sans"/>
                <w:b/>
                <w:bCs/>
                <w:kern w:val="3"/>
                <w:sz w:val="21"/>
                <w:szCs w:val="21"/>
                <w:lang w:val="ca-ES" w:eastAsia="zh-CN" w:bidi="hi-IN"/>
              </w:rPr>
              <w:t xml:space="preserve"> del dia</w:t>
            </w:r>
          </w:p>
        </w:tc>
      </w:tr>
      <w:tr w:rsidR="00284A23" w:rsidRPr="00CC7454" w:rsidTr="00284A23">
        <w:tc>
          <w:tcPr>
            <w:tcW w:w="964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84A23" w:rsidRDefault="00451589" w:rsidP="00284A23">
            <w:pPr>
              <w:widowControl w:val="0"/>
              <w:suppressLineNumbers/>
              <w:tabs>
                <w:tab w:val="left" w:pos="4092"/>
              </w:tabs>
              <w:suppressAutoHyphens/>
              <w:autoSpaceDN w:val="0"/>
              <w:textAlignment w:val="baseline"/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</w:pPr>
            <w:r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  <w:t xml:space="preserve">Planes de </w:t>
            </w:r>
            <w:proofErr w:type="spellStart"/>
            <w:r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  <w:t>proyectos</w:t>
            </w:r>
            <w:proofErr w:type="spellEnd"/>
          </w:p>
        </w:tc>
      </w:tr>
      <w:tr w:rsidR="00284A23" w:rsidRPr="00CC7454" w:rsidTr="00284A23">
        <w:tc>
          <w:tcPr>
            <w:tcW w:w="964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84A23" w:rsidRDefault="00451589" w:rsidP="00D2754B">
            <w:pPr>
              <w:widowControl w:val="0"/>
              <w:suppressLineNumbers/>
              <w:tabs>
                <w:tab w:val="left" w:pos="4092"/>
              </w:tabs>
              <w:suppressAutoHyphens/>
              <w:autoSpaceDN w:val="0"/>
              <w:textAlignment w:val="baseline"/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</w:pPr>
            <w:proofErr w:type="spellStart"/>
            <w:r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  <w:t>Asignación</w:t>
            </w:r>
            <w:proofErr w:type="spellEnd"/>
            <w:r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  <w:t xml:space="preserve"> de capital</w:t>
            </w:r>
          </w:p>
        </w:tc>
      </w:tr>
      <w:tr w:rsidR="00284A23" w:rsidRPr="00CC7454" w:rsidTr="00284A23">
        <w:tc>
          <w:tcPr>
            <w:tcW w:w="964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84A23" w:rsidRDefault="00451589" w:rsidP="00D2754B">
            <w:pPr>
              <w:widowControl w:val="0"/>
              <w:suppressLineNumbers/>
              <w:tabs>
                <w:tab w:val="left" w:pos="4092"/>
              </w:tabs>
              <w:suppressAutoHyphens/>
              <w:autoSpaceDN w:val="0"/>
              <w:textAlignment w:val="baseline"/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</w:pPr>
            <w:r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  <w:t xml:space="preserve">Planes de </w:t>
            </w:r>
            <w:proofErr w:type="spellStart"/>
            <w:r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  <w:t>formación</w:t>
            </w:r>
            <w:proofErr w:type="spellEnd"/>
          </w:p>
        </w:tc>
      </w:tr>
    </w:tbl>
    <w:p w:rsidR="00F12B7D" w:rsidRDefault="00F12B7D" w:rsidP="00284A23">
      <w:pPr>
        <w:spacing w:before="100" w:beforeAutospacing="1"/>
        <w:rPr>
          <w:rFonts w:ascii="Times" w:eastAsiaTheme="minorEastAsia" w:hAnsi="Times" w:cs="Times New Roman"/>
          <w:sz w:val="20"/>
          <w:szCs w:val="20"/>
          <w:lang w:val="es-ES_tradnl" w:eastAsia="es-ES"/>
        </w:rPr>
      </w:pPr>
    </w:p>
    <w:p w:rsidR="00CC6E7D" w:rsidRDefault="00CC6E7D" w:rsidP="00284A23">
      <w:pPr>
        <w:spacing w:before="100" w:beforeAutospacing="1"/>
        <w:rPr>
          <w:rFonts w:ascii="Times" w:eastAsiaTheme="minorEastAsia" w:hAnsi="Times" w:cs="Times New Roman"/>
          <w:sz w:val="20"/>
          <w:szCs w:val="20"/>
          <w:lang w:val="es-ES_tradnl" w:eastAsia="es-ES"/>
        </w:rPr>
      </w:pPr>
    </w:p>
    <w:p w:rsidR="00C35D23" w:rsidRDefault="00C35D23" w:rsidP="00284A23">
      <w:pPr>
        <w:spacing w:before="100" w:beforeAutospacing="1"/>
        <w:rPr>
          <w:rFonts w:ascii="Times" w:eastAsiaTheme="minorEastAsia" w:hAnsi="Times" w:cs="Times New Roman"/>
          <w:sz w:val="20"/>
          <w:szCs w:val="20"/>
          <w:lang w:val="es-ES_tradnl" w:eastAsia="es-ES"/>
        </w:rPr>
      </w:pPr>
    </w:p>
    <w:p w:rsidR="00CC6E7D" w:rsidRDefault="00CC6E7D" w:rsidP="00284A23">
      <w:pPr>
        <w:spacing w:before="100" w:beforeAutospacing="1"/>
        <w:rPr>
          <w:rFonts w:ascii="Times" w:eastAsiaTheme="minorEastAsia" w:hAnsi="Times" w:cs="Times New Roman"/>
          <w:sz w:val="20"/>
          <w:szCs w:val="20"/>
          <w:lang w:val="es-ES_tradnl" w:eastAsia="es-ES"/>
        </w:rPr>
      </w:pPr>
    </w:p>
    <w:p w:rsidR="00CC6E7D" w:rsidRDefault="00CC6E7D" w:rsidP="00284A23">
      <w:pPr>
        <w:spacing w:before="100" w:beforeAutospacing="1"/>
        <w:rPr>
          <w:rFonts w:ascii="Times" w:eastAsiaTheme="minorEastAsia" w:hAnsi="Times" w:cs="Times New Roman"/>
          <w:sz w:val="20"/>
          <w:szCs w:val="20"/>
          <w:lang w:val="es-ES_tradnl" w:eastAsia="es-ES"/>
        </w:rPr>
      </w:pPr>
    </w:p>
    <w:p w:rsidR="00CC6E7D" w:rsidRDefault="00CC6E7D" w:rsidP="00284A23">
      <w:pPr>
        <w:spacing w:before="100" w:beforeAutospacing="1"/>
        <w:rPr>
          <w:rFonts w:ascii="Times" w:eastAsiaTheme="minorEastAsia" w:hAnsi="Times" w:cs="Times New Roman"/>
          <w:sz w:val="20"/>
          <w:szCs w:val="20"/>
          <w:lang w:val="es-ES_tradnl" w:eastAsia="es-ES"/>
        </w:rPr>
      </w:pPr>
    </w:p>
    <w:p w:rsidR="00C35D23" w:rsidRDefault="00C35D23" w:rsidP="00284A23">
      <w:pPr>
        <w:spacing w:before="100" w:beforeAutospacing="1"/>
        <w:rPr>
          <w:rFonts w:ascii="Times" w:eastAsiaTheme="minorEastAsia" w:hAnsi="Times" w:cs="Times New Roman"/>
          <w:sz w:val="20"/>
          <w:szCs w:val="20"/>
          <w:lang w:val="es-ES_tradnl" w:eastAsia="es-ES"/>
        </w:rPr>
      </w:pPr>
    </w:p>
    <w:p w:rsidR="00C35D23" w:rsidRDefault="00C35D23" w:rsidP="00284A23">
      <w:pPr>
        <w:spacing w:before="100" w:beforeAutospacing="1"/>
        <w:rPr>
          <w:rFonts w:ascii="Times" w:eastAsiaTheme="minorEastAsia" w:hAnsi="Times" w:cs="Times New Roman"/>
          <w:sz w:val="20"/>
          <w:szCs w:val="20"/>
          <w:lang w:val="es-ES_tradnl" w:eastAsia="es-ES"/>
        </w:rPr>
      </w:pPr>
    </w:p>
    <w:p w:rsidR="00C35D23" w:rsidRDefault="00C35D23" w:rsidP="00284A23">
      <w:pPr>
        <w:spacing w:before="100" w:beforeAutospacing="1"/>
        <w:rPr>
          <w:rFonts w:ascii="Times" w:eastAsiaTheme="minorEastAsia" w:hAnsi="Times" w:cs="Times New Roman"/>
          <w:sz w:val="20"/>
          <w:szCs w:val="20"/>
          <w:lang w:val="es-ES_tradnl" w:eastAsia="es-ES"/>
        </w:rPr>
      </w:pPr>
    </w:p>
    <w:p w:rsidR="00C35D23" w:rsidRDefault="0028302B" w:rsidP="00284A23">
      <w:pPr>
        <w:spacing w:before="100" w:beforeAutospacing="1"/>
        <w:rPr>
          <w:rFonts w:ascii="Times" w:eastAsiaTheme="minorEastAsia" w:hAnsi="Times" w:cs="Times New Roman"/>
          <w:sz w:val="20"/>
          <w:szCs w:val="20"/>
          <w:lang w:val="es-ES_tradnl" w:eastAsia="es-ES"/>
        </w:rPr>
      </w:pPr>
      <w:r>
        <w:rPr>
          <w:rFonts w:ascii="Times" w:eastAsiaTheme="minorEastAsia" w:hAnsi="Times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-585470</wp:posOffset>
                </wp:positionH>
                <wp:positionV relativeFrom="paragraph">
                  <wp:posOffset>422275</wp:posOffset>
                </wp:positionV>
                <wp:extent cx="2010410" cy="1000760"/>
                <wp:effectExtent l="8890" t="8890" r="9525" b="9525"/>
                <wp:wrapNone/>
                <wp:docPr id="2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10410" cy="1000760"/>
                        </a:xfrm>
                        <a:custGeom>
                          <a:avLst/>
                          <a:gdLst>
                            <a:gd name="T0" fmla="*/ 1270 w 4425"/>
                            <a:gd name="T1" fmla="*/ 1870 h 2472"/>
                            <a:gd name="T2" fmla="*/ 1330 w 4425"/>
                            <a:gd name="T3" fmla="*/ 1885 h 2472"/>
                            <a:gd name="T4" fmla="*/ 1360 w 4425"/>
                            <a:gd name="T5" fmla="*/ 1810 h 2472"/>
                            <a:gd name="T6" fmla="*/ 1495 w 4425"/>
                            <a:gd name="T7" fmla="*/ 1540 h 2472"/>
                            <a:gd name="T8" fmla="*/ 1690 w 4425"/>
                            <a:gd name="T9" fmla="*/ 1180 h 2472"/>
                            <a:gd name="T10" fmla="*/ 1810 w 4425"/>
                            <a:gd name="T11" fmla="*/ 1015 h 2472"/>
                            <a:gd name="T12" fmla="*/ 2020 w 4425"/>
                            <a:gd name="T13" fmla="*/ 595 h 2472"/>
                            <a:gd name="T14" fmla="*/ 2170 w 4425"/>
                            <a:gd name="T15" fmla="*/ 340 h 2472"/>
                            <a:gd name="T16" fmla="*/ 2185 w 4425"/>
                            <a:gd name="T17" fmla="*/ 415 h 2472"/>
                            <a:gd name="T18" fmla="*/ 2020 w 4425"/>
                            <a:gd name="T19" fmla="*/ 910 h 2472"/>
                            <a:gd name="T20" fmla="*/ 2050 w 4425"/>
                            <a:gd name="T21" fmla="*/ 1885 h 2472"/>
                            <a:gd name="T22" fmla="*/ 2200 w 4425"/>
                            <a:gd name="T23" fmla="*/ 2080 h 2472"/>
                            <a:gd name="T24" fmla="*/ 2290 w 4425"/>
                            <a:gd name="T25" fmla="*/ 2050 h 2472"/>
                            <a:gd name="T26" fmla="*/ 2305 w 4425"/>
                            <a:gd name="T27" fmla="*/ 1960 h 2472"/>
                            <a:gd name="T28" fmla="*/ 2365 w 4425"/>
                            <a:gd name="T29" fmla="*/ 1825 h 2472"/>
                            <a:gd name="T30" fmla="*/ 2560 w 4425"/>
                            <a:gd name="T31" fmla="*/ 1465 h 2472"/>
                            <a:gd name="T32" fmla="*/ 2665 w 4425"/>
                            <a:gd name="T33" fmla="*/ 1270 h 2472"/>
                            <a:gd name="T34" fmla="*/ 2800 w 4425"/>
                            <a:gd name="T35" fmla="*/ 1030 h 2472"/>
                            <a:gd name="T36" fmla="*/ 2845 w 4425"/>
                            <a:gd name="T37" fmla="*/ 850 h 2472"/>
                            <a:gd name="T38" fmla="*/ 2995 w 4425"/>
                            <a:gd name="T39" fmla="*/ 550 h 2472"/>
                            <a:gd name="T40" fmla="*/ 3010 w 4425"/>
                            <a:gd name="T41" fmla="*/ 430 h 2472"/>
                            <a:gd name="T42" fmla="*/ 3055 w 4425"/>
                            <a:gd name="T43" fmla="*/ 295 h 2472"/>
                            <a:gd name="T44" fmla="*/ 2890 w 4425"/>
                            <a:gd name="T45" fmla="*/ 730 h 2472"/>
                            <a:gd name="T46" fmla="*/ 2875 w 4425"/>
                            <a:gd name="T47" fmla="*/ 940 h 2472"/>
                            <a:gd name="T48" fmla="*/ 2710 w 4425"/>
                            <a:gd name="T49" fmla="*/ 1525 h 2472"/>
                            <a:gd name="T50" fmla="*/ 2620 w 4425"/>
                            <a:gd name="T51" fmla="*/ 2245 h 2472"/>
                            <a:gd name="T52" fmla="*/ 2650 w 4425"/>
                            <a:gd name="T53" fmla="*/ 2455 h 2472"/>
                            <a:gd name="T54" fmla="*/ 2680 w 4425"/>
                            <a:gd name="T55" fmla="*/ 2410 h 2472"/>
                            <a:gd name="T56" fmla="*/ 2770 w 4425"/>
                            <a:gd name="T57" fmla="*/ 2260 h 2472"/>
                            <a:gd name="T58" fmla="*/ 2830 w 4425"/>
                            <a:gd name="T59" fmla="*/ 2065 h 2472"/>
                            <a:gd name="T60" fmla="*/ 3025 w 4425"/>
                            <a:gd name="T61" fmla="*/ 1600 h 2472"/>
                            <a:gd name="T62" fmla="*/ 3205 w 4425"/>
                            <a:gd name="T63" fmla="*/ 1090 h 2472"/>
                            <a:gd name="T64" fmla="*/ 3235 w 4425"/>
                            <a:gd name="T65" fmla="*/ 895 h 2472"/>
                            <a:gd name="T66" fmla="*/ 3355 w 4425"/>
                            <a:gd name="T67" fmla="*/ 550 h 2472"/>
                            <a:gd name="T68" fmla="*/ 3370 w 4425"/>
                            <a:gd name="T69" fmla="*/ 400 h 2472"/>
                            <a:gd name="T70" fmla="*/ 3730 w 4425"/>
                            <a:gd name="T71" fmla="*/ 955 h 2472"/>
                            <a:gd name="T72" fmla="*/ 3985 w 4425"/>
                            <a:gd name="T73" fmla="*/ 1300 h 2472"/>
                            <a:gd name="T74" fmla="*/ 4105 w 4425"/>
                            <a:gd name="T75" fmla="*/ 1435 h 2472"/>
                            <a:gd name="T76" fmla="*/ 4195 w 4425"/>
                            <a:gd name="T77" fmla="*/ 1510 h 2472"/>
                            <a:gd name="T78" fmla="*/ 4240 w 4425"/>
                            <a:gd name="T79" fmla="*/ 1540 h 2472"/>
                            <a:gd name="T80" fmla="*/ 4150 w 4425"/>
                            <a:gd name="T81" fmla="*/ 1525 h 2472"/>
                            <a:gd name="T82" fmla="*/ 3820 w 4425"/>
                            <a:gd name="T83" fmla="*/ 1420 h 2472"/>
                            <a:gd name="T84" fmla="*/ 3205 w 4425"/>
                            <a:gd name="T85" fmla="*/ 1255 h 2472"/>
                            <a:gd name="T86" fmla="*/ 760 w 4425"/>
                            <a:gd name="T87" fmla="*/ 865 h 2472"/>
                            <a:gd name="T88" fmla="*/ 25 w 4425"/>
                            <a:gd name="T89" fmla="*/ 895 h 2472"/>
                            <a:gd name="T90" fmla="*/ 40 w 4425"/>
                            <a:gd name="T91" fmla="*/ 970 h 2472"/>
                            <a:gd name="T92" fmla="*/ 1300 w 4425"/>
                            <a:gd name="T93" fmla="*/ 1285 h 2472"/>
                            <a:gd name="T94" fmla="*/ 1945 w 4425"/>
                            <a:gd name="T95" fmla="*/ 1390 h 2472"/>
                            <a:gd name="T96" fmla="*/ 3235 w 4425"/>
                            <a:gd name="T97" fmla="*/ 1525 h 2472"/>
                            <a:gd name="T98" fmla="*/ 1465 w 4425"/>
                            <a:gd name="T99" fmla="*/ 2005 h 2472"/>
                            <a:gd name="T100" fmla="*/ 1480 w 4425"/>
                            <a:gd name="T101" fmla="*/ 2260 h 2472"/>
                            <a:gd name="T102" fmla="*/ 2245 w 4425"/>
                            <a:gd name="T103" fmla="*/ 2305 h 2472"/>
                            <a:gd name="T104" fmla="*/ 4045 w 4425"/>
                            <a:gd name="T105" fmla="*/ 2260 h 2472"/>
                            <a:gd name="T106" fmla="*/ 4285 w 4425"/>
                            <a:gd name="T107" fmla="*/ 2230 h 2472"/>
                            <a:gd name="T108" fmla="*/ 4390 w 4425"/>
                            <a:gd name="T109" fmla="*/ 2215 h 2472"/>
                            <a:gd name="T110" fmla="*/ 3940 w 4425"/>
                            <a:gd name="T111" fmla="*/ 2245 h 2472"/>
                            <a:gd name="T112" fmla="*/ 3895 w 4425"/>
                            <a:gd name="T113" fmla="*/ 2260 h 2472"/>
                            <a:gd name="T114" fmla="*/ 3865 w 4425"/>
                            <a:gd name="T115" fmla="*/ 2305 h 2472"/>
                            <a:gd name="T116" fmla="*/ 3625 w 4425"/>
                            <a:gd name="T117" fmla="*/ 2305 h 24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4425" h="2472">
                              <a:moveTo>
                                <a:pt x="1270" y="1870"/>
                              </a:moveTo>
                              <a:cubicBezTo>
                                <a:pt x="1290" y="1875"/>
                                <a:pt x="1313" y="1896"/>
                                <a:pt x="1330" y="1885"/>
                              </a:cubicBezTo>
                              <a:cubicBezTo>
                                <a:pt x="1352" y="1870"/>
                                <a:pt x="1348" y="1834"/>
                                <a:pt x="1360" y="1810"/>
                              </a:cubicBezTo>
                              <a:cubicBezTo>
                                <a:pt x="1403" y="1719"/>
                                <a:pt x="1449" y="1629"/>
                                <a:pt x="1495" y="1540"/>
                              </a:cubicBezTo>
                              <a:cubicBezTo>
                                <a:pt x="1558" y="1419"/>
                                <a:pt x="1610" y="1290"/>
                                <a:pt x="1690" y="1180"/>
                              </a:cubicBezTo>
                              <a:cubicBezTo>
                                <a:pt x="1730" y="1125"/>
                                <a:pt x="1774" y="1073"/>
                                <a:pt x="1810" y="1015"/>
                              </a:cubicBezTo>
                              <a:cubicBezTo>
                                <a:pt x="1988" y="730"/>
                                <a:pt x="1846" y="906"/>
                                <a:pt x="2020" y="595"/>
                              </a:cubicBezTo>
                              <a:cubicBezTo>
                                <a:pt x="2230" y="221"/>
                                <a:pt x="2049" y="622"/>
                                <a:pt x="2170" y="340"/>
                              </a:cubicBezTo>
                              <a:cubicBezTo>
                                <a:pt x="2185" y="247"/>
                                <a:pt x="2274" y="0"/>
                                <a:pt x="2185" y="415"/>
                              </a:cubicBezTo>
                              <a:cubicBezTo>
                                <a:pt x="2149" y="585"/>
                                <a:pt x="2072" y="744"/>
                                <a:pt x="2020" y="910"/>
                              </a:cubicBezTo>
                              <a:cubicBezTo>
                                <a:pt x="1992" y="1303"/>
                                <a:pt x="1982" y="1313"/>
                                <a:pt x="2050" y="1885"/>
                              </a:cubicBezTo>
                              <a:cubicBezTo>
                                <a:pt x="2061" y="1974"/>
                                <a:pt x="2128" y="2044"/>
                                <a:pt x="2200" y="2080"/>
                              </a:cubicBezTo>
                              <a:cubicBezTo>
                                <a:pt x="2230" y="2070"/>
                                <a:pt x="2269" y="2074"/>
                                <a:pt x="2290" y="2050"/>
                              </a:cubicBezTo>
                              <a:cubicBezTo>
                                <a:pt x="2310" y="2027"/>
                                <a:pt x="2295" y="1989"/>
                                <a:pt x="2305" y="1960"/>
                              </a:cubicBezTo>
                              <a:cubicBezTo>
                                <a:pt x="2321" y="1913"/>
                                <a:pt x="2342" y="1869"/>
                                <a:pt x="2365" y="1825"/>
                              </a:cubicBezTo>
                              <a:cubicBezTo>
                                <a:pt x="2427" y="1704"/>
                                <a:pt x="2495" y="1585"/>
                                <a:pt x="2560" y="1465"/>
                              </a:cubicBezTo>
                              <a:cubicBezTo>
                                <a:pt x="2595" y="1400"/>
                                <a:pt x="2629" y="1335"/>
                                <a:pt x="2665" y="1270"/>
                              </a:cubicBezTo>
                              <a:cubicBezTo>
                                <a:pt x="2709" y="1190"/>
                                <a:pt x="2800" y="1030"/>
                                <a:pt x="2800" y="1030"/>
                              </a:cubicBezTo>
                              <a:cubicBezTo>
                                <a:pt x="2815" y="970"/>
                                <a:pt x="2822" y="907"/>
                                <a:pt x="2845" y="850"/>
                              </a:cubicBezTo>
                              <a:cubicBezTo>
                                <a:pt x="2887" y="746"/>
                                <a:pt x="2995" y="550"/>
                                <a:pt x="2995" y="550"/>
                              </a:cubicBezTo>
                              <a:cubicBezTo>
                                <a:pt x="3000" y="510"/>
                                <a:pt x="3001" y="469"/>
                                <a:pt x="3010" y="430"/>
                              </a:cubicBezTo>
                              <a:cubicBezTo>
                                <a:pt x="3021" y="384"/>
                                <a:pt x="3075" y="252"/>
                                <a:pt x="3055" y="295"/>
                              </a:cubicBezTo>
                              <a:cubicBezTo>
                                <a:pt x="2930" y="566"/>
                                <a:pt x="2986" y="422"/>
                                <a:pt x="2890" y="730"/>
                              </a:cubicBezTo>
                              <a:cubicBezTo>
                                <a:pt x="2885" y="800"/>
                                <a:pt x="2891" y="872"/>
                                <a:pt x="2875" y="940"/>
                              </a:cubicBezTo>
                              <a:cubicBezTo>
                                <a:pt x="2693" y="1715"/>
                                <a:pt x="2833" y="785"/>
                                <a:pt x="2710" y="1525"/>
                              </a:cubicBezTo>
                              <a:cubicBezTo>
                                <a:pt x="2670" y="1766"/>
                                <a:pt x="2668" y="2007"/>
                                <a:pt x="2620" y="2245"/>
                              </a:cubicBezTo>
                              <a:cubicBezTo>
                                <a:pt x="2630" y="2315"/>
                                <a:pt x="2626" y="2389"/>
                                <a:pt x="2650" y="2455"/>
                              </a:cubicBezTo>
                              <a:cubicBezTo>
                                <a:pt x="2656" y="2472"/>
                                <a:pt x="2671" y="2425"/>
                                <a:pt x="2680" y="2410"/>
                              </a:cubicBezTo>
                              <a:cubicBezTo>
                                <a:pt x="2711" y="2360"/>
                                <a:pt x="2747" y="2313"/>
                                <a:pt x="2770" y="2260"/>
                              </a:cubicBezTo>
                              <a:cubicBezTo>
                                <a:pt x="2797" y="2198"/>
                                <a:pt x="2805" y="2128"/>
                                <a:pt x="2830" y="2065"/>
                              </a:cubicBezTo>
                              <a:cubicBezTo>
                                <a:pt x="2891" y="1908"/>
                                <a:pt x="2969" y="1758"/>
                                <a:pt x="3025" y="1600"/>
                              </a:cubicBezTo>
                              <a:cubicBezTo>
                                <a:pt x="3085" y="1430"/>
                                <a:pt x="3205" y="1090"/>
                                <a:pt x="3205" y="1090"/>
                              </a:cubicBezTo>
                              <a:cubicBezTo>
                                <a:pt x="3215" y="1025"/>
                                <a:pt x="3217" y="958"/>
                                <a:pt x="3235" y="895"/>
                              </a:cubicBezTo>
                              <a:cubicBezTo>
                                <a:pt x="3268" y="778"/>
                                <a:pt x="3355" y="550"/>
                                <a:pt x="3355" y="550"/>
                              </a:cubicBezTo>
                              <a:cubicBezTo>
                                <a:pt x="3360" y="500"/>
                                <a:pt x="3329" y="371"/>
                                <a:pt x="3370" y="400"/>
                              </a:cubicBezTo>
                              <a:cubicBezTo>
                                <a:pt x="3550" y="527"/>
                                <a:pt x="3615" y="780"/>
                                <a:pt x="3730" y="955"/>
                              </a:cubicBezTo>
                              <a:cubicBezTo>
                                <a:pt x="3809" y="1074"/>
                                <a:pt x="3890" y="1193"/>
                                <a:pt x="3985" y="1300"/>
                              </a:cubicBezTo>
                              <a:cubicBezTo>
                                <a:pt x="4025" y="1345"/>
                                <a:pt x="4062" y="1392"/>
                                <a:pt x="4105" y="1435"/>
                              </a:cubicBezTo>
                              <a:cubicBezTo>
                                <a:pt x="4133" y="1463"/>
                                <a:pt x="4164" y="1486"/>
                                <a:pt x="4195" y="1510"/>
                              </a:cubicBezTo>
                              <a:cubicBezTo>
                                <a:pt x="4209" y="1521"/>
                                <a:pt x="4257" y="1534"/>
                                <a:pt x="4240" y="1540"/>
                              </a:cubicBezTo>
                              <a:cubicBezTo>
                                <a:pt x="4211" y="1550"/>
                                <a:pt x="4179" y="1533"/>
                                <a:pt x="4150" y="1525"/>
                              </a:cubicBezTo>
                              <a:cubicBezTo>
                                <a:pt x="4039" y="1493"/>
                                <a:pt x="3931" y="1452"/>
                                <a:pt x="3820" y="1420"/>
                              </a:cubicBezTo>
                              <a:cubicBezTo>
                                <a:pt x="3616" y="1362"/>
                                <a:pt x="3412" y="1301"/>
                                <a:pt x="3205" y="1255"/>
                              </a:cubicBezTo>
                              <a:cubicBezTo>
                                <a:pt x="2383" y="1072"/>
                                <a:pt x="1593" y="939"/>
                                <a:pt x="760" y="865"/>
                              </a:cubicBezTo>
                              <a:cubicBezTo>
                                <a:pt x="515" y="875"/>
                                <a:pt x="268" y="860"/>
                                <a:pt x="25" y="895"/>
                              </a:cubicBezTo>
                              <a:cubicBezTo>
                                <a:pt x="0" y="899"/>
                                <a:pt x="21" y="953"/>
                                <a:pt x="40" y="970"/>
                              </a:cubicBezTo>
                              <a:cubicBezTo>
                                <a:pt x="363" y="1247"/>
                                <a:pt x="911" y="1231"/>
                                <a:pt x="1300" y="1285"/>
                              </a:cubicBezTo>
                              <a:cubicBezTo>
                                <a:pt x="1516" y="1315"/>
                                <a:pt x="1729" y="1363"/>
                                <a:pt x="1945" y="1390"/>
                              </a:cubicBezTo>
                              <a:cubicBezTo>
                                <a:pt x="2374" y="1443"/>
                                <a:pt x="3235" y="1525"/>
                                <a:pt x="3235" y="1525"/>
                              </a:cubicBezTo>
                              <a:cubicBezTo>
                                <a:pt x="2618" y="1576"/>
                                <a:pt x="2021" y="1727"/>
                                <a:pt x="1465" y="2005"/>
                              </a:cubicBezTo>
                              <a:cubicBezTo>
                                <a:pt x="1418" y="2062"/>
                                <a:pt x="1262" y="2219"/>
                                <a:pt x="1480" y="2260"/>
                              </a:cubicBezTo>
                              <a:cubicBezTo>
                                <a:pt x="1731" y="2308"/>
                                <a:pt x="2245" y="2305"/>
                                <a:pt x="2245" y="2305"/>
                              </a:cubicBezTo>
                              <a:cubicBezTo>
                                <a:pt x="2845" y="2290"/>
                                <a:pt x="3445" y="2282"/>
                                <a:pt x="4045" y="2260"/>
                              </a:cubicBezTo>
                              <a:cubicBezTo>
                                <a:pt x="4126" y="2257"/>
                                <a:pt x="4205" y="2240"/>
                                <a:pt x="4285" y="2230"/>
                              </a:cubicBezTo>
                              <a:cubicBezTo>
                                <a:pt x="4320" y="2225"/>
                                <a:pt x="4425" y="2213"/>
                                <a:pt x="4390" y="2215"/>
                              </a:cubicBezTo>
                              <a:cubicBezTo>
                                <a:pt x="4240" y="2222"/>
                                <a:pt x="4090" y="2235"/>
                                <a:pt x="3940" y="2245"/>
                              </a:cubicBezTo>
                              <a:cubicBezTo>
                                <a:pt x="3925" y="2250"/>
                                <a:pt x="3907" y="2250"/>
                                <a:pt x="3895" y="2260"/>
                              </a:cubicBezTo>
                              <a:cubicBezTo>
                                <a:pt x="3881" y="2271"/>
                                <a:pt x="3883" y="2302"/>
                                <a:pt x="3865" y="2305"/>
                              </a:cubicBezTo>
                              <a:cubicBezTo>
                                <a:pt x="3786" y="2318"/>
                                <a:pt x="3705" y="2305"/>
                                <a:pt x="3625" y="230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F7481B" id="Freeform 14" o:spid="_x0000_s1026" style="position:absolute;margin-left:-46.1pt;margin-top:33.25pt;width:158.3pt;height:7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425,24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" path="m1270,1870v20,5,43,26,60,15c1352,1870,1348,1834,1360,1810v43,-91,89,-181,135,-270c1558,1419,1610,1290,1690,1180v40,-55,84,-107,120,-165c1988,730,1846,906,2020,595v210,-374,29,27,150,-255c2185,247,2274,,2185,415v-36,170,-113,329,-165,495c1992,1303,1982,1313,2050,1885v11,89,78,159,150,195c2230,2070,2269,2074,2290,2050v20,-23,5,-61,15,-90c2321,1913,2342,1869,2365,1825v62,-121,130,-240,195,-360c2595,1400,2629,1335,2665,1270v44,-80,135,-240,135,-240c2815,970,2822,907,2845,850v42,-104,150,-300,150,-300c3000,510,3001,469,3010,430v11,-46,65,-178,45,-135c2930,566,2986,422,2890,730v-5,70,1,142,-15,210c2693,1715,2833,785,2710,1525v-40,241,-42,482,-90,720c2630,2315,2626,2389,2650,2455v6,17,21,-30,30,-45c2711,2360,2747,2313,2770,2260v27,-62,35,-132,60,-195c2891,1908,2969,1758,3025,1600v60,-170,180,-510,180,-510c3215,1025,3217,958,3235,895v33,-117,120,-345,120,-345c3360,500,3329,371,3370,400v180,127,245,380,360,555c3809,1074,3890,1193,3985,1300v40,45,77,92,120,135c4133,1463,4164,1486,4195,1510v14,11,62,24,45,30c4211,1550,4179,1533,4150,1525v-111,-32,-219,-73,-330,-105c3616,1362,3412,1301,3205,1255,2383,1072,1593,939,760,865,515,875,268,860,25,895v-25,4,-4,58,15,75c363,1247,911,1231,1300,1285v216,30,429,78,645,105c2374,1443,3235,1525,3235,1525v-617,51,-1214,202,-1770,480c1418,2062,1262,2219,1480,2260v251,48,765,45,765,45c2845,2290,3445,2282,4045,2260v81,-3,160,-20,240,-30c4320,2225,4425,2213,4390,2215v-150,7,-300,20,-450,30c3925,2250,3907,2250,3895,2260v-14,11,-12,42,-30,45c3786,2318,3705,2305,3625,2305e" filled="f" strokecolor="#548dd4 [1951]">
                <v:path arrowok="t" o:connecttype="custom" o:connectlocs="576999,757047;604259,763120;617889,732757;679223,623451;767818,477709;822337,410911;917746,240879;985896,137645;992711,168008;917746,368403;931376,763120;999526,842063;1040416,829918;1047231,793483;1074490,738830;1163085,593088;1210789,514144;1272124,416983;1292569,344112;1360718,222661;1367533,174080;1387978,119427;1313014,295532;1306199,380548;1231234,617378;1190344,908862;1203974,993878;1217604,975660;1258494,914934;1285754,835991;1374348,647741;1456127,441274;1469757,362330;1524277,222661;1531092,161935;1694651,386620;1810505,526290;1865024,580943;1905914,611306;1926359,623451;1885469,617378;1735540,574870;1456127,508072;345291,350185;11358,362330;18173,392693;590629,520217;883672,562725;1469757,617378;665593,811701;672408,914934;1019971,933152;1837765,914934;1946804,902789;1994508,896717;1790060,908862;1769615,914934;1755985,933152;1646946,933152" o:connectangles="0,0,0,0,0,0,0,0,0,0,0,0,0,0,0,0,0,0,0,0,0,0,0,0,0,0,0,0,0,0,0,0,0,0,0,0,0,0,0,0,0,0,0,0,0,0,0,0,0,0,0,0,0,0,0,0,0,0,0"/>
              </v:shape>
            </w:pict>
          </mc:Fallback>
        </mc:AlternateContent>
      </w:r>
      <w:r w:rsidR="00451589">
        <w:rPr>
          <w:rFonts w:ascii="Times" w:eastAsiaTheme="minorEastAsia" w:hAnsi="Times" w:cs="Times New Roman"/>
          <w:sz w:val="20"/>
          <w:szCs w:val="20"/>
          <w:lang w:val="es-ES_tradnl" w:eastAsia="es-ES"/>
        </w:rPr>
        <w:t>Pamplona, 25/02/2016</w:t>
      </w:r>
    </w:p>
    <w:p w:rsidR="00C35D23" w:rsidRDefault="00C35D23" w:rsidP="0028302B">
      <w:pPr>
        <w:spacing w:before="100" w:beforeAutospacing="1"/>
        <w:rPr>
          <w:rFonts w:ascii="Times" w:eastAsiaTheme="minorEastAsia" w:hAnsi="Times" w:cs="Times New Roman"/>
          <w:sz w:val="20"/>
          <w:szCs w:val="20"/>
          <w:lang w:val="es-ES_tradnl" w:eastAsia="es-ES"/>
        </w:rPr>
      </w:pPr>
    </w:p>
    <w:p w:rsidR="00451589" w:rsidRDefault="00451589" w:rsidP="00284A23">
      <w:pPr>
        <w:spacing w:before="100" w:beforeAutospacing="1"/>
        <w:rPr>
          <w:rFonts w:ascii="Times" w:eastAsiaTheme="minorEastAsia" w:hAnsi="Times" w:cs="Times New Roman"/>
          <w:sz w:val="20"/>
          <w:szCs w:val="20"/>
          <w:lang w:val="es-ES_tradnl" w:eastAsia="es-ES"/>
        </w:rPr>
      </w:pPr>
    </w:p>
    <w:p w:rsidR="00451589" w:rsidRDefault="00451589" w:rsidP="00284A23">
      <w:pPr>
        <w:spacing w:before="100" w:beforeAutospacing="1"/>
        <w:rPr>
          <w:rFonts w:ascii="Times" w:eastAsiaTheme="minorEastAsia" w:hAnsi="Times" w:cs="Times New Roman"/>
          <w:sz w:val="20"/>
          <w:szCs w:val="20"/>
          <w:lang w:val="es-ES_tradnl" w:eastAsia="es-ES"/>
        </w:rPr>
      </w:pPr>
      <w:bookmarkStart w:id="0" w:name="_GoBack"/>
      <w:bookmarkEnd w:id="0"/>
    </w:p>
    <w:p w:rsidR="00451589" w:rsidRDefault="00451589" w:rsidP="00284A23">
      <w:pPr>
        <w:spacing w:before="100" w:beforeAutospacing="1"/>
        <w:rPr>
          <w:rFonts w:ascii="Times" w:eastAsiaTheme="minorEastAsia" w:hAnsi="Times" w:cs="Times New Roman"/>
          <w:sz w:val="20"/>
          <w:szCs w:val="20"/>
          <w:lang w:val="es-ES_tradnl" w:eastAsia="es-ES"/>
        </w:rPr>
      </w:pPr>
    </w:p>
    <w:p w:rsidR="009D74A4" w:rsidRPr="00284A23" w:rsidRDefault="00451589" w:rsidP="00451589">
      <w:pPr>
        <w:rPr>
          <w:rFonts w:ascii="Times" w:eastAsiaTheme="minorEastAsia" w:hAnsi="Times" w:cs="Times New Roman"/>
          <w:sz w:val="20"/>
          <w:szCs w:val="20"/>
          <w:lang w:val="es-ES_tradnl" w:eastAsia="es-ES"/>
        </w:rPr>
      </w:pPr>
      <w:r>
        <w:rPr>
          <w:b/>
          <w:lang w:val="ca-ES"/>
        </w:rPr>
        <w:t xml:space="preserve">Director </w:t>
      </w:r>
      <w:proofErr w:type="spellStart"/>
      <w:r>
        <w:rPr>
          <w:b/>
          <w:lang w:val="ca-ES"/>
        </w:rPr>
        <w:t>Gerente</w:t>
      </w:r>
      <w:proofErr w:type="spellEnd"/>
    </w:p>
    <w:sectPr w:rsidR="009D74A4" w:rsidRPr="00284A23" w:rsidSect="00F12B7D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2855" w:rsidRDefault="00832855">
      <w:r>
        <w:separator/>
      </w:r>
    </w:p>
  </w:endnote>
  <w:endnote w:type="continuationSeparator" w:id="0">
    <w:p w:rsidR="00832855" w:rsidRDefault="008328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42D" w:rsidRDefault="00B4542D" w:rsidP="00F12B7D">
    <w:pPr>
      <w:pStyle w:val="Piedepgina"/>
      <w:pBdr>
        <w:bottom w:val="single" w:sz="6" w:space="1" w:color="auto"/>
      </w:pBdr>
      <w:jc w:val="center"/>
    </w:pPr>
  </w:p>
  <w:sdt>
    <w:sdtPr>
      <w:id w:val="664518909"/>
      <w:docPartObj>
        <w:docPartGallery w:val="Page Numbers (Bottom of Page)"/>
        <w:docPartUnique/>
      </w:docPartObj>
    </w:sdtPr>
    <w:sdtEndPr/>
    <w:sdtContent>
      <w:p w:rsidR="00B4542D" w:rsidRDefault="00B1487C" w:rsidP="00F12B7D">
        <w:pPr>
          <w:pStyle w:val="Piedepgina"/>
          <w:jc w:val="center"/>
        </w:pPr>
        <w:r w:rsidRPr="000B1776">
          <w:fldChar w:fldCharType="begin"/>
        </w:r>
        <w:r w:rsidR="00B4542D" w:rsidRPr="000B1776">
          <w:instrText>PAGE   \* MERGEFORMAT</w:instrText>
        </w:r>
        <w:r w:rsidRPr="000B1776">
          <w:fldChar w:fldCharType="separate"/>
        </w:r>
        <w:r w:rsidR="007F2CF3" w:rsidRPr="007F2CF3">
          <w:rPr>
            <w:noProof/>
            <w:lang w:val="es-ES"/>
          </w:rPr>
          <w:t>1</w:t>
        </w:r>
        <w:r w:rsidRPr="000B1776">
          <w:fldChar w:fldCharType="end"/>
        </w:r>
      </w:p>
      <w:p w:rsidR="00B4542D" w:rsidRPr="000B1776" w:rsidRDefault="00B4542D" w:rsidP="00F12B7D">
        <w:pPr>
          <w:pStyle w:val="Piedepgina"/>
          <w:jc w:val="center"/>
          <w:rPr>
            <w:sz w:val="18"/>
            <w:szCs w:val="18"/>
          </w:rPr>
        </w:pP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 w:rsidR="00B1487C" w:rsidRPr="000B1776">
          <w:rPr>
            <w:sz w:val="18"/>
            <w:szCs w:val="18"/>
          </w:rPr>
          <w:fldChar w:fldCharType="begin"/>
        </w:r>
        <w:r w:rsidRPr="000B1776">
          <w:rPr>
            <w:sz w:val="18"/>
            <w:szCs w:val="18"/>
          </w:rPr>
          <w:instrText xml:space="preserve"> TIME \@ "dd' de 'MMMM' de 'yyyy" </w:instrText>
        </w:r>
        <w:r w:rsidR="00B1487C" w:rsidRPr="000B1776">
          <w:rPr>
            <w:sz w:val="18"/>
            <w:szCs w:val="18"/>
          </w:rPr>
          <w:fldChar w:fldCharType="separate"/>
        </w:r>
        <w:r w:rsidR="007F2CF3">
          <w:rPr>
            <w:noProof/>
            <w:sz w:val="18"/>
            <w:szCs w:val="18"/>
          </w:rPr>
          <w:t>13 de January de 2016</w:t>
        </w:r>
        <w:r w:rsidR="00B1487C" w:rsidRPr="000B1776">
          <w:rPr>
            <w:sz w:val="18"/>
            <w:szCs w:val="18"/>
          </w:rPr>
          <w:fldChar w:fldCharType="end"/>
        </w:r>
      </w:p>
    </w:sdtContent>
  </w:sdt>
  <w:p w:rsidR="00B4542D" w:rsidRDefault="00B4542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2855" w:rsidRDefault="00832855">
      <w:r>
        <w:separator/>
      </w:r>
    </w:p>
  </w:footnote>
  <w:footnote w:type="continuationSeparator" w:id="0">
    <w:p w:rsidR="00832855" w:rsidRDefault="008328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Sombreadoclaro-nfasis11"/>
      <w:tblW w:w="0" w:type="auto"/>
      <w:tblInd w:w="108" w:type="dxa"/>
      <w:tblBorders>
        <w:top w:val="single" w:sz="18" w:space="0" w:color="548DD4" w:themeColor="text2" w:themeTint="99"/>
        <w:left w:val="single" w:sz="8" w:space="0" w:color="DBE5F1" w:themeColor="accent1" w:themeTint="33"/>
        <w:bottom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ook w:val="0600" w:firstRow="0" w:lastRow="0" w:firstColumn="0" w:lastColumn="0" w:noHBand="1" w:noVBand="1"/>
    </w:tblPr>
    <w:tblGrid>
      <w:gridCol w:w="8020"/>
      <w:gridCol w:w="356"/>
    </w:tblGrid>
    <w:tr w:rsidR="00B4542D" w:rsidRPr="00AC6DFA" w:rsidTr="00F12B7D">
      <w:tc>
        <w:tcPr>
          <w:tcW w:w="9090" w:type="dxa"/>
          <w:shd w:val="clear" w:color="auto" w:fill="DBE5F1" w:themeFill="accent1" w:themeFillTint="33"/>
        </w:tcPr>
        <w:p w:rsidR="00B4542D" w:rsidRPr="00AA76CC" w:rsidRDefault="007F2CF3" w:rsidP="00F12B7D">
          <w:pPr>
            <w:rPr>
              <w:rFonts w:cs="Times New Roman"/>
              <w:b/>
              <w:sz w:val="24"/>
              <w:szCs w:val="24"/>
              <w:lang w:val="es-ES_tradnl"/>
            </w:rPr>
          </w:pPr>
          <w:sdt>
            <w:sdtPr>
              <w:rPr>
                <w:rFonts w:eastAsiaTheme="majorEastAsia" w:cstheme="majorBidi"/>
                <w:b/>
                <w:bdr w:val="none" w:sz="0" w:space="0" w:color="auto" w:frame="1"/>
              </w:rPr>
              <w:alias w:val="Título"/>
              <w:id w:val="17199952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451589">
                <w:rPr>
                  <w:rFonts w:eastAsiaTheme="majorEastAsia" w:cstheme="majorBidi"/>
                  <w:b/>
                  <w:bdr w:val="none" w:sz="0" w:space="0" w:color="auto" w:frame="1"/>
                  <w:lang w:val="es-ES"/>
                </w:rPr>
                <w:t>Convocatoria de reunión</w:t>
              </w:r>
            </w:sdtContent>
          </w:sdt>
        </w:p>
      </w:tc>
      <w:tc>
        <w:tcPr>
          <w:tcW w:w="378" w:type="dxa"/>
          <w:shd w:val="clear" w:color="auto" w:fill="DBE5F1" w:themeFill="accent1" w:themeFillTint="33"/>
        </w:tcPr>
        <w:p w:rsidR="00B4542D" w:rsidRPr="00AC6DFA" w:rsidRDefault="00B4542D" w:rsidP="00F12B7D">
          <w:pPr>
            <w:jc w:val="center"/>
            <w:rPr>
              <w:rFonts w:ascii="Calibri" w:eastAsia="MS Gothic" w:hAnsi="Calibri" w:cs="Times New Roman"/>
              <w:b/>
              <w:sz w:val="24"/>
              <w:szCs w:val="24"/>
              <w:bdr w:val="single" w:sz="4" w:space="0" w:color="FFFFFF"/>
              <w:lang w:val="es-ES_tradnl"/>
            </w:rPr>
          </w:pPr>
          <w:r>
            <w:rPr>
              <w:rFonts w:ascii="Calibri" w:eastAsia="MS Gothic" w:hAnsi="Calibri" w:cs="Times New Roman"/>
              <w:b/>
              <w:noProof/>
              <w:sz w:val="24"/>
              <w:szCs w:val="24"/>
              <w:bdr w:val="single" w:sz="4" w:space="0" w:color="FFFFFF"/>
              <w:lang w:val="es-ES" w:eastAsia="es-ES"/>
            </w:rPr>
            <w:drawing>
              <wp:anchor distT="0" distB="0" distL="114300" distR="114300" simplePos="0" relativeHeight="251657728" behindDoc="1" locked="0" layoutInCell="1" allowOverlap="1" wp14:anchorId="5D773862" wp14:editId="41BAEE67">
                <wp:simplePos x="0" y="0"/>
                <wp:positionH relativeFrom="column">
                  <wp:posOffset>269875</wp:posOffset>
                </wp:positionH>
                <wp:positionV relativeFrom="paragraph">
                  <wp:posOffset>-353261</wp:posOffset>
                </wp:positionV>
                <wp:extent cx="787302" cy="772446"/>
                <wp:effectExtent l="19050" t="0" r="0" b="0"/>
                <wp:wrapNone/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piral Logo petit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7302" cy="7724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:rsidR="00B4542D" w:rsidRDefault="00B4542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855"/>
    <w:rsid w:val="000438EF"/>
    <w:rsid w:val="00092F26"/>
    <w:rsid w:val="00093147"/>
    <w:rsid w:val="002371BF"/>
    <w:rsid w:val="0028302B"/>
    <w:rsid w:val="00284A23"/>
    <w:rsid w:val="002C2616"/>
    <w:rsid w:val="002F22E3"/>
    <w:rsid w:val="00451589"/>
    <w:rsid w:val="0047577A"/>
    <w:rsid w:val="005D2CD1"/>
    <w:rsid w:val="006471DA"/>
    <w:rsid w:val="007F2CF3"/>
    <w:rsid w:val="00803001"/>
    <w:rsid w:val="00832855"/>
    <w:rsid w:val="008332AA"/>
    <w:rsid w:val="009D0B22"/>
    <w:rsid w:val="009D74A4"/>
    <w:rsid w:val="009E5E87"/>
    <w:rsid w:val="00B13774"/>
    <w:rsid w:val="00B1487C"/>
    <w:rsid w:val="00B4542D"/>
    <w:rsid w:val="00B5673F"/>
    <w:rsid w:val="00B604B7"/>
    <w:rsid w:val="00B60D0F"/>
    <w:rsid w:val="00C35D23"/>
    <w:rsid w:val="00C87823"/>
    <w:rsid w:val="00CC6E7D"/>
    <w:rsid w:val="00F12B7D"/>
    <w:rsid w:val="00F308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enu v:ext="edit" strokecolor="none [1951]"/>
    </o:shapedefaults>
    <o:shapelayout v:ext="edit">
      <o:idmap v:ext="edit" data="1"/>
    </o:shapelayout>
  </w:shapeDefaults>
  <w:decimalSymbol w:val=","/>
  <w:listSeparator w:val=";"/>
  <w15:docId w15:val="{F24BB9F2-150F-4760-BA85-145E4716F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SM_Normal"/>
    <w:qFormat/>
    <w:rsid w:val="00F12B7D"/>
    <w:rPr>
      <w:rFonts w:asciiTheme="majorHAnsi" w:eastAsiaTheme="minorHAnsi" w:hAnsiTheme="majorHAnsi"/>
      <w:sz w:val="22"/>
      <w:szCs w:val="22"/>
      <w:lang w:val="en-GB" w:eastAsia="en-US"/>
    </w:rPr>
  </w:style>
  <w:style w:type="paragraph" w:styleId="Ttulo1">
    <w:name w:val="heading 1"/>
    <w:basedOn w:val="Normal"/>
    <w:link w:val="Ttulo1Car"/>
    <w:uiPriority w:val="9"/>
    <w:qFormat/>
    <w:rsid w:val="00C87823"/>
    <w:pPr>
      <w:spacing w:before="100" w:beforeAutospacing="1" w:after="119"/>
      <w:outlineLvl w:val="0"/>
    </w:pPr>
    <w:rPr>
      <w:rFonts w:ascii="Times" w:eastAsiaTheme="minorEastAsia" w:hAnsi="Times"/>
      <w:b/>
      <w:bCs/>
      <w:kern w:val="36"/>
      <w:sz w:val="48"/>
      <w:szCs w:val="48"/>
      <w:lang w:val="es-ES_tradnl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12B7D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12B7D"/>
    <w:rPr>
      <w:sz w:val="22"/>
      <w:szCs w:val="22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12B7D"/>
    <w:rPr>
      <w:sz w:val="22"/>
      <w:szCs w:val="2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12B7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12B7D"/>
    <w:rPr>
      <w:rFonts w:asciiTheme="majorHAnsi" w:eastAsiaTheme="minorHAnsi" w:hAnsiTheme="majorHAnsi"/>
      <w:sz w:val="22"/>
      <w:szCs w:val="22"/>
      <w:lang w:val="en-GB" w:eastAsia="en-US"/>
    </w:rPr>
  </w:style>
  <w:style w:type="paragraph" w:styleId="Piedepgina">
    <w:name w:val="footer"/>
    <w:basedOn w:val="Normal"/>
    <w:link w:val="PiedepginaCar"/>
    <w:uiPriority w:val="99"/>
    <w:unhideWhenUsed/>
    <w:rsid w:val="00F12B7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12B7D"/>
    <w:rPr>
      <w:rFonts w:asciiTheme="majorHAnsi" w:eastAsiaTheme="minorHAnsi" w:hAnsiTheme="majorHAnsi"/>
      <w:sz w:val="22"/>
      <w:szCs w:val="22"/>
      <w:lang w:val="en-GB" w:eastAsia="en-US"/>
    </w:rPr>
  </w:style>
  <w:style w:type="table" w:customStyle="1" w:styleId="Sombreadoclaro-nfasis11">
    <w:name w:val="Sombreado claro - Énfasis 11"/>
    <w:basedOn w:val="Tablanormal"/>
    <w:next w:val="Sombreadoclaro-nfasis1"/>
    <w:uiPriority w:val="60"/>
    <w:rsid w:val="00F12B7D"/>
    <w:rPr>
      <w:rFonts w:eastAsia="MS Mincho"/>
      <w:color w:val="365F9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SMSubtitulo">
    <w:name w:val="SM_Subtitulo"/>
    <w:basedOn w:val="Ttulo3"/>
    <w:qFormat/>
    <w:rsid w:val="00F12B7D"/>
    <w:pPr>
      <w:spacing w:line="360" w:lineRule="auto"/>
    </w:pPr>
    <w:rPr>
      <w:b w:val="0"/>
      <w:color w:val="458BC7"/>
      <w:sz w:val="28"/>
    </w:rPr>
  </w:style>
  <w:style w:type="paragraph" w:customStyle="1" w:styleId="SMSupertitol">
    <w:name w:val="SM_Supertitol"/>
    <w:basedOn w:val="Normal"/>
    <w:qFormat/>
    <w:rsid w:val="00F12B7D"/>
    <w:pPr>
      <w:framePr w:hSpace="187" w:wrap="around" w:hAnchor="margin" w:xAlign="center" w:y="2881"/>
    </w:pPr>
    <w:rPr>
      <w:rFonts w:eastAsiaTheme="majorEastAsia" w:cstheme="majorBidi"/>
      <w:color w:val="1F497D"/>
      <w:sz w:val="76"/>
      <w:szCs w:val="80"/>
    </w:rPr>
  </w:style>
  <w:style w:type="table" w:styleId="Sombreadoclaro-nfasis1">
    <w:name w:val="Light Shading Accent 1"/>
    <w:basedOn w:val="Tablanormal"/>
    <w:uiPriority w:val="60"/>
    <w:rsid w:val="00F12B7D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F12B7D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GB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60D0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0D0F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C87823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87823"/>
    <w:pPr>
      <w:spacing w:before="100" w:beforeAutospacing="1" w:after="119"/>
    </w:pPr>
    <w:rPr>
      <w:rFonts w:ascii="Times" w:eastAsiaTheme="minorEastAsia" w:hAnsi="Times" w:cs="Times New Roman"/>
      <w:sz w:val="20"/>
      <w:szCs w:val="20"/>
      <w:lang w:val="es-ES_tradnl" w:eastAsia="es-ES"/>
    </w:rPr>
  </w:style>
  <w:style w:type="table" w:styleId="Cuadrculamedia1-nfasis1">
    <w:name w:val="Medium Grid 1 Accent 1"/>
    <w:basedOn w:val="Tablanormal"/>
    <w:uiPriority w:val="67"/>
    <w:rsid w:val="00B4542D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1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alidad-TrabajoGrupo\Trabajo2_CMMI\CMMI2_Proyecto\PIIDB_PP\GenCon-Convocatoria_de_reuni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59031-CAB8-471E-BFD0-06DC1D8E1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GenCon-Convocatoria_de_reunio.dotx</Template>
  <TotalTime>62</TotalTime>
  <Pages>2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convocatòria de reunió</vt:lpstr>
    </vt:vector>
  </TitlesOfParts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Convocatoria de reunión</dc:title>
  <dc:subject/>
  <dc:creator>Carol</dc:creator>
  <cp:lastModifiedBy>Carol</cp:lastModifiedBy>
  <cp:revision>2</cp:revision>
  <dcterms:created xsi:type="dcterms:W3CDTF">2016-01-13T09:49:00Z</dcterms:created>
  <dcterms:modified xsi:type="dcterms:W3CDTF">2016-01-13T11:02:00Z</dcterms:modified>
</cp:coreProperties>
</file>