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ca-ES" w:eastAsia="en-US"/>
        </w:rPr>
        <w:id w:val="-1341084568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785"/>
          </w:tblGrid>
          <w:tr w:rsidR="00F12B7D" w:rsidRPr="00823798" w:rsidTr="00F12B7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2B7D" w:rsidRPr="00823798" w:rsidRDefault="00F12B7D" w:rsidP="00F12B7D">
                <w:pPr>
                  <w:pStyle w:val="Sinespaciado"/>
                  <w:rPr>
                    <w:rFonts w:asciiTheme="majorHAnsi" w:eastAsiaTheme="majorEastAsia" w:hAnsiTheme="majorHAnsi" w:cstheme="majorBidi"/>
                    <w:lang w:val="ca-ES"/>
                  </w:rPr>
                </w:pPr>
              </w:p>
            </w:tc>
          </w:tr>
          <w:tr w:rsidR="00F12B7D" w:rsidRPr="00823798" w:rsidTr="00F12B7D">
            <w:tc>
              <w:tcPr>
                <w:tcW w:w="7672" w:type="dxa"/>
              </w:tcPr>
              <w:sdt>
                <w:sdtPr>
                  <w:rPr>
                    <w:lang w:val="ca-E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12B7D" w:rsidRPr="00823798" w:rsidRDefault="009875BA" w:rsidP="00093147">
                    <w:pPr>
                      <w:pStyle w:val="SMSupertitol"/>
                      <w:framePr w:hSpace="0" w:wrap="auto" w:hAnchor="text" w:xAlign="left" w:yAlign="inline"/>
                      <w:rPr>
                        <w:lang w:val="ca-ES"/>
                      </w:rPr>
                    </w:pPr>
                    <w:r>
                      <w:rPr>
                        <w:lang w:val="es-ES"/>
                      </w:rPr>
                      <w:t>Acta de reunión</w:t>
                    </w:r>
                  </w:p>
                </w:sdtContent>
              </w:sdt>
            </w:tc>
          </w:tr>
          <w:tr w:rsidR="00F12B7D" w:rsidRPr="00823798" w:rsidTr="00F12B7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2B7D" w:rsidRPr="00815D1B" w:rsidRDefault="00F12B7D" w:rsidP="00F12B7D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12B7D" w:rsidRPr="00823798" w:rsidRDefault="00F12B7D" w:rsidP="00F12B7D">
          <w:pPr>
            <w:rPr>
              <w:lang w:val="ca-ES"/>
            </w:rPr>
          </w:pPr>
        </w:p>
        <w:p w:rsidR="00F12B7D" w:rsidRPr="00823798" w:rsidRDefault="00F12B7D" w:rsidP="00F12B7D">
          <w:pPr>
            <w:rPr>
              <w:lang w:val="ca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03"/>
          </w:tblGrid>
          <w:tr w:rsidR="00F12B7D" w:rsidRPr="00823798" w:rsidTr="00F12B7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2B7D" w:rsidRPr="00823798" w:rsidRDefault="00F12B7D" w:rsidP="00F12B7D">
                <w:pPr>
                  <w:rPr>
                    <w:lang w:val="ca-ES"/>
                  </w:rPr>
                </w:pPr>
              </w:p>
            </w:tc>
          </w:tr>
        </w:tbl>
        <w:p w:rsidR="00F12B7D" w:rsidRPr="00823798" w:rsidRDefault="00F12B7D" w:rsidP="00F12B7D">
          <w:pPr>
            <w:rPr>
              <w:lang w:val="ca-ES"/>
            </w:rPr>
          </w:pPr>
        </w:p>
        <w:p w:rsidR="00C87823" w:rsidRDefault="004F1C4A" w:rsidP="00F12B7D">
          <w:pPr>
            <w:rPr>
              <w:lang w:val="ca-ES"/>
            </w:rPr>
          </w:pPr>
        </w:p>
      </w:sdtContent>
    </w:sdt>
    <w:p w:rsidR="00C87823" w:rsidRPr="00C87823" w:rsidRDefault="009C4250" w:rsidP="00C87823">
      <w:pPr>
        <w:pStyle w:val="Ttulo1"/>
        <w:jc w:val="center"/>
        <w:rPr>
          <w:rFonts w:ascii="Arial" w:eastAsia="Times New Roman" w:hAnsi="Arial" w:cs="Times New Roman"/>
          <w:sz w:val="32"/>
          <w:szCs w:val="32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3817775</wp:posOffset>
            </wp:positionV>
            <wp:extent cx="3895725" cy="1030929"/>
            <wp:effectExtent l="19050" t="0" r="952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al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823">
        <w:rPr>
          <w:lang w:val="ca-ES"/>
        </w:rPr>
        <w:br w:type="column"/>
      </w:r>
      <w:r w:rsidR="00C87823" w:rsidRPr="00C87823">
        <w:rPr>
          <w:rFonts w:ascii="Arial" w:eastAsia="Times New Roman" w:hAnsi="Arial" w:cs="Times New Roman"/>
          <w:sz w:val="32"/>
          <w:szCs w:val="32"/>
        </w:rPr>
        <w:lastRenderedPageBreak/>
        <w:t>Acta de reunió</w:t>
      </w:r>
      <w:r w:rsidR="001D1FBF">
        <w:rPr>
          <w:rFonts w:ascii="Arial" w:eastAsia="Times New Roman" w:hAnsi="Arial" w:cs="Times New Roman"/>
          <w:sz w:val="32"/>
          <w:szCs w:val="32"/>
        </w:rPr>
        <w:t>n</w:t>
      </w:r>
    </w:p>
    <w:p w:rsidR="00C87823" w:rsidRDefault="00C87823" w:rsidP="00E674C2">
      <w:pPr>
        <w:spacing w:before="100" w:beforeAutospacing="1" w:after="240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B4542D" w:rsidRDefault="00B4542D" w:rsidP="00E674C2">
      <w:pPr>
        <w:spacing w:before="100" w:beforeAutospacing="1" w:after="240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1"/>
        <w:gridCol w:w="6417"/>
      </w:tblGrid>
      <w:tr w:rsidR="00B4542D" w:rsidRPr="00CC7454" w:rsidTr="00B4542D"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1D1FBF" w:rsidP="001D1FBF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Resumen</w:t>
            </w:r>
            <w:r w:rsidR="00B4542D"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 xml:space="preserve"> de reunió</w:t>
            </w:r>
          </w:p>
        </w:tc>
      </w:tr>
      <w:tr w:rsidR="00B4542D" w:rsidRPr="00CC7454" w:rsidTr="00B4542D"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9875BA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Fecha</w:t>
            </w:r>
            <w:proofErr w:type="spellEnd"/>
          </w:p>
        </w:tc>
        <w:tc>
          <w:tcPr>
            <w:tcW w:w="6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1D1FBF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05/02/2016</w:t>
            </w:r>
          </w:p>
        </w:tc>
      </w:tr>
      <w:tr w:rsidR="00B4542D" w:rsidRPr="00CC7454" w:rsidTr="00B4542D"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B4542D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Hora inici</w:t>
            </w:r>
            <w:r w:rsidR="009875BA"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o</w:t>
            </w:r>
          </w:p>
        </w:tc>
        <w:tc>
          <w:tcPr>
            <w:tcW w:w="6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1D1FBF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10.07</w:t>
            </w:r>
          </w:p>
        </w:tc>
      </w:tr>
      <w:tr w:rsidR="00B4542D" w:rsidRPr="00CC7454" w:rsidTr="00B4542D"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9875BA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Hora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fin</w:t>
            </w:r>
            <w:proofErr w:type="spellEnd"/>
          </w:p>
        </w:tc>
        <w:tc>
          <w:tcPr>
            <w:tcW w:w="6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1D1FBF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12.35</w:t>
            </w:r>
          </w:p>
        </w:tc>
      </w:tr>
    </w:tbl>
    <w:p w:rsidR="00E674C2" w:rsidRDefault="00E674C2" w:rsidP="00284A23">
      <w:pPr>
        <w:tabs>
          <w:tab w:val="left" w:pos="1198"/>
        </w:tabs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tbl>
      <w:tblPr>
        <w:tblW w:w="9638" w:type="dxa"/>
        <w:tblInd w:w="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5"/>
        <w:gridCol w:w="6754"/>
        <w:gridCol w:w="39"/>
      </w:tblGrid>
      <w:tr w:rsidR="00E674C2" w:rsidRPr="00CC7454" w:rsidTr="004F1C4A">
        <w:tc>
          <w:tcPr>
            <w:tcW w:w="9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4C2" w:rsidRPr="00CC7454" w:rsidRDefault="001D1FBF" w:rsidP="001D1FBF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proofErr w:type="spellStart"/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Asistentes</w:t>
            </w:r>
            <w:proofErr w:type="spellEnd"/>
          </w:p>
        </w:tc>
      </w:tr>
      <w:tr w:rsidR="004F1C4A" w:rsidRPr="00CC7454" w:rsidTr="004F1C4A">
        <w:trPr>
          <w:gridAfter w:val="1"/>
          <w:wAfter w:w="39" w:type="dxa"/>
        </w:trPr>
        <w:tc>
          <w:tcPr>
            <w:tcW w:w="9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7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1D1FBF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proofErr w:type="spellStart"/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GenCon</w:t>
            </w:r>
            <w:proofErr w:type="spellEnd"/>
          </w:p>
        </w:tc>
      </w:tr>
      <w:tr w:rsidR="004F1C4A" w:rsidRPr="00CC7454" w:rsidTr="004F1C4A">
        <w:trPr>
          <w:gridAfter w:val="1"/>
          <w:wAfter w:w="39" w:type="dxa"/>
        </w:trPr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9875B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Nombre: Pepe Paredes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Director de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cuentas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A</w:t>
            </w:r>
          </w:p>
        </w:tc>
      </w:tr>
      <w:tr w:rsidR="004F1C4A" w:rsidRPr="00CC7454" w:rsidTr="004F1C4A">
        <w:trPr>
          <w:gridAfter w:val="1"/>
          <w:wAfter w:w="39" w:type="dxa"/>
        </w:trPr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Nombre: Lorenzo García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Director de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cuentas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B</w:t>
            </w:r>
          </w:p>
        </w:tc>
      </w:tr>
      <w:tr w:rsidR="004F1C4A" w:rsidRPr="00CC7454" w:rsidTr="004F1C4A">
        <w:trPr>
          <w:gridAfter w:val="1"/>
          <w:wAfter w:w="39" w:type="dxa"/>
        </w:trPr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4F1C4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Nombre: Lola Gutiérrez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4F1C4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Jefe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de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proyectos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A</w:t>
            </w:r>
          </w:p>
        </w:tc>
      </w:tr>
      <w:tr w:rsidR="004F1C4A" w:rsidRPr="00CC7454" w:rsidTr="004F1C4A">
        <w:trPr>
          <w:gridAfter w:val="1"/>
          <w:wAfter w:w="39" w:type="dxa"/>
        </w:trPr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4F1C4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Nombre: Francisco Bastida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4F1C4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Jefe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de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proyectos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B</w:t>
            </w:r>
          </w:p>
        </w:tc>
      </w:tr>
      <w:tr w:rsidR="004F1C4A" w:rsidRPr="00CC7454" w:rsidTr="004F1C4A">
        <w:trPr>
          <w:gridAfter w:val="1"/>
          <w:wAfter w:w="39" w:type="dxa"/>
        </w:trPr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4F1C4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Nombre: Adrián Alonso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C4A" w:rsidRPr="00CC7454" w:rsidRDefault="004F1C4A" w:rsidP="004F1C4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Jefe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de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proyectos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</w:t>
            </w:r>
          </w:p>
        </w:tc>
      </w:tr>
    </w:tbl>
    <w:p w:rsidR="00E674C2" w:rsidRDefault="00E674C2" w:rsidP="00284A23">
      <w:pPr>
        <w:tabs>
          <w:tab w:val="left" w:pos="1198"/>
        </w:tabs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tbl>
      <w:tblPr>
        <w:tblW w:w="964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9"/>
      </w:tblGrid>
      <w:tr w:rsidR="00284A23" w:rsidRPr="00CC7454" w:rsidTr="00284A23">
        <w:tc>
          <w:tcPr>
            <w:tcW w:w="9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A23" w:rsidRPr="00CC7454" w:rsidRDefault="00284A23" w:rsidP="001D1FBF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Punts del dia</w:t>
            </w:r>
          </w:p>
        </w:tc>
      </w:tr>
      <w:tr w:rsidR="009875BA" w:rsidRPr="00CC7454" w:rsidTr="00284A23">
        <w:tc>
          <w:tcPr>
            <w:tcW w:w="96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75BA" w:rsidRDefault="009875BA" w:rsidP="009875BA">
            <w:pPr>
              <w:widowControl w:val="0"/>
              <w:suppressLineNumbers/>
              <w:tabs>
                <w:tab w:val="left" w:pos="4092"/>
              </w:tabs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Planes de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proyectos</w:t>
            </w:r>
            <w:proofErr w:type="spellEnd"/>
          </w:p>
        </w:tc>
      </w:tr>
      <w:tr w:rsidR="009875BA" w:rsidRPr="00CC7454" w:rsidTr="00284A23">
        <w:tc>
          <w:tcPr>
            <w:tcW w:w="96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75BA" w:rsidRDefault="009875BA" w:rsidP="009875BA">
            <w:pPr>
              <w:widowControl w:val="0"/>
              <w:suppressLineNumbers/>
              <w:tabs>
                <w:tab w:val="left" w:pos="4092"/>
              </w:tabs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Asignación</w:t>
            </w:r>
            <w:proofErr w:type="spellEnd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de capital</w:t>
            </w:r>
          </w:p>
        </w:tc>
      </w:tr>
      <w:tr w:rsidR="009875BA" w:rsidRPr="00CC7454" w:rsidTr="00284A23">
        <w:tc>
          <w:tcPr>
            <w:tcW w:w="96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75BA" w:rsidRDefault="009875BA" w:rsidP="009875BA">
            <w:pPr>
              <w:widowControl w:val="0"/>
              <w:suppressLineNumbers/>
              <w:tabs>
                <w:tab w:val="left" w:pos="4092"/>
              </w:tabs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Planes de </w:t>
            </w:r>
            <w:proofErr w:type="spellStart"/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formación</w:t>
            </w:r>
            <w:proofErr w:type="spellEnd"/>
          </w:p>
        </w:tc>
      </w:tr>
    </w:tbl>
    <w:p w:rsidR="00F12B7D" w:rsidRDefault="00F12B7D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C6E7D" w:rsidRDefault="00CC6E7D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E674C2" w:rsidRDefault="00E674C2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C6E7D" w:rsidRDefault="009875BA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  <w:r>
        <w:rPr>
          <w:rFonts w:ascii="Times" w:eastAsiaTheme="minorEastAsia" w:hAnsi="Times" w:cs="Times New Roman"/>
          <w:sz w:val="20"/>
          <w:szCs w:val="20"/>
          <w:lang w:val="es-ES_tradnl" w:eastAsia="es-ES"/>
        </w:rPr>
        <w:t xml:space="preserve">Pamplona, </w:t>
      </w:r>
      <w:r w:rsidRPr="009875BA">
        <w:rPr>
          <w:rFonts w:ascii="Times" w:eastAsiaTheme="minorEastAsia" w:hAnsi="Times" w:cs="Times New Roman"/>
          <w:sz w:val="20"/>
          <w:szCs w:val="20"/>
          <w:lang w:val="es-ES_tradnl" w:eastAsia="es-ES"/>
        </w:rPr>
        <w:t>05/02/2016</w:t>
      </w:r>
    </w:p>
    <w:p w:rsidR="00CC6E7D" w:rsidRPr="00284A23" w:rsidRDefault="009875BA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  <w:r>
        <w:rPr>
          <w:rFonts w:ascii="Times" w:eastAsiaTheme="minorEastAsia" w:hAnsi="Times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638810</wp:posOffset>
                </wp:positionV>
                <wp:extent cx="1463675" cy="965200"/>
                <wp:effectExtent l="12700" t="19050" r="9525" b="635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675" cy="965200"/>
                        </a:xfrm>
                        <a:custGeom>
                          <a:avLst/>
                          <a:gdLst>
                            <a:gd name="T0" fmla="*/ 40 w 1738"/>
                            <a:gd name="T1" fmla="*/ 630 h 950"/>
                            <a:gd name="T2" fmla="*/ 40 w 1738"/>
                            <a:gd name="T3" fmla="*/ 885 h 950"/>
                            <a:gd name="T4" fmla="*/ 115 w 1738"/>
                            <a:gd name="T5" fmla="*/ 915 h 950"/>
                            <a:gd name="T6" fmla="*/ 175 w 1738"/>
                            <a:gd name="T7" fmla="*/ 945 h 950"/>
                            <a:gd name="T8" fmla="*/ 475 w 1738"/>
                            <a:gd name="T9" fmla="*/ 930 h 950"/>
                            <a:gd name="T10" fmla="*/ 715 w 1738"/>
                            <a:gd name="T11" fmla="*/ 750 h 950"/>
                            <a:gd name="T12" fmla="*/ 850 w 1738"/>
                            <a:gd name="T13" fmla="*/ 645 h 950"/>
                            <a:gd name="T14" fmla="*/ 1030 w 1738"/>
                            <a:gd name="T15" fmla="*/ 360 h 950"/>
                            <a:gd name="T16" fmla="*/ 910 w 1738"/>
                            <a:gd name="T17" fmla="*/ 0 h 950"/>
                            <a:gd name="T18" fmla="*/ 640 w 1738"/>
                            <a:gd name="T19" fmla="*/ 60 h 950"/>
                            <a:gd name="T20" fmla="*/ 520 w 1738"/>
                            <a:gd name="T21" fmla="*/ 285 h 950"/>
                            <a:gd name="T22" fmla="*/ 760 w 1738"/>
                            <a:gd name="T23" fmla="*/ 945 h 950"/>
                            <a:gd name="T24" fmla="*/ 985 w 1738"/>
                            <a:gd name="T25" fmla="*/ 915 h 950"/>
                            <a:gd name="T26" fmla="*/ 1045 w 1738"/>
                            <a:gd name="T27" fmla="*/ 855 h 950"/>
                            <a:gd name="T28" fmla="*/ 1180 w 1738"/>
                            <a:gd name="T29" fmla="*/ 660 h 950"/>
                            <a:gd name="T30" fmla="*/ 1165 w 1738"/>
                            <a:gd name="T31" fmla="*/ 525 h 950"/>
                            <a:gd name="T32" fmla="*/ 955 w 1738"/>
                            <a:gd name="T33" fmla="*/ 540 h 950"/>
                            <a:gd name="T34" fmla="*/ 850 w 1738"/>
                            <a:gd name="T35" fmla="*/ 600 h 950"/>
                            <a:gd name="T36" fmla="*/ 565 w 1738"/>
                            <a:gd name="T37" fmla="*/ 840 h 950"/>
                            <a:gd name="T38" fmla="*/ 400 w 1738"/>
                            <a:gd name="T39" fmla="*/ 585 h 950"/>
                            <a:gd name="T40" fmla="*/ 340 w 1738"/>
                            <a:gd name="T41" fmla="*/ 540 h 950"/>
                            <a:gd name="T42" fmla="*/ 190 w 1738"/>
                            <a:gd name="T43" fmla="*/ 420 h 950"/>
                            <a:gd name="T44" fmla="*/ 490 w 1738"/>
                            <a:gd name="T45" fmla="*/ 645 h 950"/>
                            <a:gd name="T46" fmla="*/ 1675 w 1738"/>
                            <a:gd name="T47" fmla="*/ 840 h 950"/>
                            <a:gd name="T48" fmla="*/ 1720 w 1738"/>
                            <a:gd name="T49" fmla="*/ 870 h 950"/>
                            <a:gd name="T50" fmla="*/ 1435 w 1738"/>
                            <a:gd name="T51" fmla="*/ 840 h 950"/>
                            <a:gd name="T52" fmla="*/ 820 w 1738"/>
                            <a:gd name="T53" fmla="*/ 660 h 950"/>
                            <a:gd name="T54" fmla="*/ 580 w 1738"/>
                            <a:gd name="T55" fmla="*/ 630 h 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738" h="950">
                              <a:moveTo>
                                <a:pt x="40" y="630"/>
                              </a:moveTo>
                              <a:cubicBezTo>
                                <a:pt x="23" y="716"/>
                                <a:pt x="0" y="792"/>
                                <a:pt x="40" y="885"/>
                              </a:cubicBezTo>
                              <a:cubicBezTo>
                                <a:pt x="51" y="910"/>
                                <a:pt x="90" y="904"/>
                                <a:pt x="115" y="915"/>
                              </a:cubicBezTo>
                              <a:cubicBezTo>
                                <a:pt x="135" y="924"/>
                                <a:pt x="155" y="935"/>
                                <a:pt x="175" y="945"/>
                              </a:cubicBezTo>
                              <a:cubicBezTo>
                                <a:pt x="275" y="940"/>
                                <a:pt x="377" y="950"/>
                                <a:pt x="475" y="930"/>
                              </a:cubicBezTo>
                              <a:cubicBezTo>
                                <a:pt x="588" y="907"/>
                                <a:pt x="637" y="819"/>
                                <a:pt x="715" y="750"/>
                              </a:cubicBezTo>
                              <a:cubicBezTo>
                                <a:pt x="758" y="712"/>
                                <a:pt x="811" y="687"/>
                                <a:pt x="850" y="645"/>
                              </a:cubicBezTo>
                              <a:cubicBezTo>
                                <a:pt x="884" y="609"/>
                                <a:pt x="1007" y="398"/>
                                <a:pt x="1030" y="360"/>
                              </a:cubicBezTo>
                              <a:cubicBezTo>
                                <a:pt x="1065" y="221"/>
                                <a:pt x="1101" y="48"/>
                                <a:pt x="910" y="0"/>
                              </a:cubicBezTo>
                              <a:cubicBezTo>
                                <a:pt x="820" y="20"/>
                                <a:pt x="722" y="17"/>
                                <a:pt x="640" y="60"/>
                              </a:cubicBezTo>
                              <a:cubicBezTo>
                                <a:pt x="601" y="80"/>
                                <a:pt x="538" y="243"/>
                                <a:pt x="520" y="285"/>
                              </a:cubicBezTo>
                              <a:cubicBezTo>
                                <a:pt x="491" y="542"/>
                                <a:pt x="456" y="869"/>
                                <a:pt x="760" y="945"/>
                              </a:cubicBezTo>
                              <a:cubicBezTo>
                                <a:pt x="835" y="935"/>
                                <a:pt x="913" y="938"/>
                                <a:pt x="985" y="915"/>
                              </a:cubicBezTo>
                              <a:cubicBezTo>
                                <a:pt x="1012" y="906"/>
                                <a:pt x="1026" y="876"/>
                                <a:pt x="1045" y="855"/>
                              </a:cubicBezTo>
                              <a:cubicBezTo>
                                <a:pt x="1099" y="795"/>
                                <a:pt x="1136" y="727"/>
                                <a:pt x="1180" y="660"/>
                              </a:cubicBezTo>
                              <a:cubicBezTo>
                                <a:pt x="1175" y="615"/>
                                <a:pt x="1205" y="546"/>
                                <a:pt x="1165" y="525"/>
                              </a:cubicBezTo>
                              <a:cubicBezTo>
                                <a:pt x="1103" y="492"/>
                                <a:pt x="1023" y="524"/>
                                <a:pt x="955" y="540"/>
                              </a:cubicBezTo>
                              <a:cubicBezTo>
                                <a:pt x="916" y="549"/>
                                <a:pt x="885" y="581"/>
                                <a:pt x="850" y="600"/>
                              </a:cubicBezTo>
                              <a:cubicBezTo>
                                <a:pt x="736" y="661"/>
                                <a:pt x="638" y="730"/>
                                <a:pt x="565" y="840"/>
                              </a:cubicBezTo>
                              <a:cubicBezTo>
                                <a:pt x="524" y="758"/>
                                <a:pt x="476" y="642"/>
                                <a:pt x="400" y="585"/>
                              </a:cubicBezTo>
                              <a:cubicBezTo>
                                <a:pt x="380" y="570"/>
                                <a:pt x="358" y="557"/>
                                <a:pt x="340" y="540"/>
                              </a:cubicBezTo>
                              <a:cubicBezTo>
                                <a:pt x="205" y="418"/>
                                <a:pt x="288" y="453"/>
                                <a:pt x="190" y="420"/>
                              </a:cubicBezTo>
                              <a:cubicBezTo>
                                <a:pt x="293" y="574"/>
                                <a:pt x="272" y="596"/>
                                <a:pt x="490" y="645"/>
                              </a:cubicBezTo>
                              <a:cubicBezTo>
                                <a:pt x="886" y="734"/>
                                <a:pt x="1279" y="768"/>
                                <a:pt x="1675" y="840"/>
                              </a:cubicBezTo>
                              <a:cubicBezTo>
                                <a:pt x="1690" y="850"/>
                                <a:pt x="1738" y="870"/>
                                <a:pt x="1720" y="870"/>
                              </a:cubicBezTo>
                              <a:cubicBezTo>
                                <a:pt x="1624" y="870"/>
                                <a:pt x="1435" y="840"/>
                                <a:pt x="1435" y="840"/>
                              </a:cubicBezTo>
                              <a:cubicBezTo>
                                <a:pt x="1229" y="788"/>
                                <a:pt x="1029" y="700"/>
                                <a:pt x="820" y="660"/>
                              </a:cubicBezTo>
                              <a:cubicBezTo>
                                <a:pt x="741" y="645"/>
                                <a:pt x="580" y="630"/>
                                <a:pt x="580" y="6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3CADE" id="Freeform 3" o:spid="_x0000_s1026" style="position:absolute;margin-left:5.2pt;margin-top:50.3pt;width:115.25pt;height:7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8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" path="m40,630c23,716,,792,40,885v11,25,50,19,75,30c135,924,155,935,175,945v100,-5,202,5,300,-15c588,907,637,819,715,750v43,-38,96,-63,135,-105c884,609,1007,398,1030,360,1065,221,1101,48,910,,820,20,722,17,640,60,601,80,538,243,520,285,491,542,456,869,760,945v75,-10,153,-7,225,-30c1012,906,1026,876,1045,855v54,-60,91,-128,135,-195c1175,615,1205,546,1165,525v-62,-33,-142,-1,-210,15c916,549,885,581,850,600,736,661,638,730,565,840,524,758,476,642,400,585,380,570,358,557,340,540,205,418,288,453,190,420v103,154,82,176,300,225c886,734,1279,768,1675,840v15,10,63,30,45,30c1624,870,1435,840,1435,840,1229,788,1029,700,820,660,741,645,580,630,580,630e" filled="f" strokecolor="#548dd4 [1951]">
                <v:path arrowok="t" o:connecttype="custom" o:connectlocs="33686,640080;33686,899160;96848,929640;147378,960120;400026,944880;602145,762000;715836,655320;867425,365760;766366,0;538983,60960;437923,289560;640042,960120;829528,929640;880058,868680;993749,670560;981117,533400;804263,548640;715836,609600;475821,853440;336864,594360;286335,548640;160011,426720;412659,655320;1410619,853440;1448516,883920;1208500,853440;690572,670560;488453,640080" o:connectangles="0,0,0,0,0,0,0,0,0,0,0,0,0,0,0,0,0,0,0,0,0,0,0,0,0,0,0,0"/>
              </v:shape>
            </w:pict>
          </mc:Fallback>
        </mc:AlternateContent>
      </w:r>
      <w:r>
        <w:rPr>
          <w:rFonts w:ascii="Times" w:eastAsiaTheme="minorEastAsia" w:hAnsi="Times" w:cs="Times New Roman"/>
          <w:sz w:val="20"/>
          <w:szCs w:val="20"/>
          <w:lang w:val="es-ES_tradnl" w:eastAsia="es-ES"/>
        </w:rPr>
        <w:t xml:space="preserve">Responsable </w:t>
      </w:r>
      <w:proofErr w:type="spellStart"/>
      <w:r>
        <w:rPr>
          <w:rFonts w:ascii="Times" w:eastAsiaTheme="minorEastAsia" w:hAnsi="Times" w:cs="Times New Roman"/>
          <w:sz w:val="20"/>
          <w:szCs w:val="20"/>
          <w:lang w:val="es-ES_tradnl" w:eastAsia="es-ES"/>
        </w:rPr>
        <w:t>GenCon</w:t>
      </w:r>
      <w:proofErr w:type="spellEnd"/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bookmarkStart w:id="0" w:name="_GoBack"/>
      <w:bookmarkEnd w:id="0"/>
    </w:p>
    <w:sectPr w:rsidR="00CC6E7D" w:rsidRPr="00284A23" w:rsidSect="00F12B7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FBF" w:rsidRDefault="001D1FBF">
      <w:r>
        <w:separator/>
      </w:r>
    </w:p>
  </w:endnote>
  <w:endnote w:type="continuationSeparator" w:id="0">
    <w:p w:rsidR="001D1FBF" w:rsidRDefault="001D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2D" w:rsidRDefault="00B4542D" w:rsidP="00F12B7D">
    <w:pPr>
      <w:pStyle w:val="Piedepgina"/>
      <w:pBdr>
        <w:bottom w:val="single" w:sz="6" w:space="1" w:color="auto"/>
      </w:pBdr>
      <w:jc w:val="center"/>
    </w:pPr>
  </w:p>
  <w:sdt>
    <w:sdtPr>
      <w:id w:val="664518909"/>
      <w:docPartObj>
        <w:docPartGallery w:val="Page Numbers (Bottom of Page)"/>
        <w:docPartUnique/>
      </w:docPartObj>
    </w:sdtPr>
    <w:sdtEndPr/>
    <w:sdtContent>
      <w:p w:rsidR="00B4542D" w:rsidRDefault="00925F8A" w:rsidP="00F12B7D">
        <w:pPr>
          <w:pStyle w:val="Piedepgina"/>
          <w:jc w:val="center"/>
        </w:pPr>
        <w:r w:rsidRPr="000B1776">
          <w:fldChar w:fldCharType="begin"/>
        </w:r>
        <w:r w:rsidR="00B4542D" w:rsidRPr="000B1776">
          <w:instrText>PAGE   \* MERGEFORMAT</w:instrText>
        </w:r>
        <w:r w:rsidRPr="000B1776">
          <w:fldChar w:fldCharType="separate"/>
        </w:r>
        <w:r w:rsidR="004F1C4A" w:rsidRPr="004F1C4A">
          <w:rPr>
            <w:noProof/>
            <w:lang w:val="es-ES"/>
          </w:rPr>
          <w:t>1</w:t>
        </w:r>
        <w:r w:rsidRPr="000B1776">
          <w:fldChar w:fldCharType="end"/>
        </w:r>
      </w:p>
      <w:p w:rsidR="00B4542D" w:rsidRPr="000B1776" w:rsidRDefault="00B4542D" w:rsidP="00F12B7D">
        <w:pPr>
          <w:pStyle w:val="Piedepgina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="00925F8A" w:rsidRPr="000B1776">
          <w:rPr>
            <w:sz w:val="18"/>
            <w:szCs w:val="18"/>
          </w:rPr>
          <w:fldChar w:fldCharType="begin"/>
        </w:r>
        <w:r w:rsidRPr="000B1776">
          <w:rPr>
            <w:sz w:val="18"/>
            <w:szCs w:val="18"/>
          </w:rPr>
          <w:instrText xml:space="preserve"> TIME \@ "dd' de 'MMMM' de 'yyyy" </w:instrText>
        </w:r>
        <w:r w:rsidR="00925F8A" w:rsidRPr="000B1776">
          <w:rPr>
            <w:sz w:val="18"/>
            <w:szCs w:val="18"/>
          </w:rPr>
          <w:fldChar w:fldCharType="separate"/>
        </w:r>
        <w:r w:rsidR="004F1C4A">
          <w:rPr>
            <w:noProof/>
            <w:sz w:val="18"/>
            <w:szCs w:val="18"/>
          </w:rPr>
          <w:t>13 de January de 2016</w:t>
        </w:r>
        <w:r w:rsidR="00925F8A" w:rsidRPr="000B1776">
          <w:rPr>
            <w:sz w:val="18"/>
            <w:szCs w:val="18"/>
          </w:rPr>
          <w:fldChar w:fldCharType="end"/>
        </w:r>
      </w:p>
    </w:sdtContent>
  </w:sdt>
  <w:p w:rsidR="00B4542D" w:rsidRDefault="00B454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FBF" w:rsidRDefault="001D1FBF">
      <w:r>
        <w:separator/>
      </w:r>
    </w:p>
  </w:footnote>
  <w:footnote w:type="continuationSeparator" w:id="0">
    <w:p w:rsidR="001D1FBF" w:rsidRDefault="001D1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1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018"/>
      <w:gridCol w:w="358"/>
    </w:tblGrid>
    <w:tr w:rsidR="00B4542D" w:rsidRPr="00AC6DFA" w:rsidTr="00F12B7D">
      <w:tc>
        <w:tcPr>
          <w:tcW w:w="9090" w:type="dxa"/>
          <w:shd w:val="clear" w:color="auto" w:fill="DBE5F1" w:themeFill="accent1" w:themeFillTint="33"/>
        </w:tcPr>
        <w:p w:rsidR="00B4542D" w:rsidRPr="00AA76CC" w:rsidRDefault="004F1C4A" w:rsidP="00F12B7D">
          <w:pPr>
            <w:rPr>
              <w:rFonts w:cs="Times New Roman"/>
              <w:b/>
              <w:sz w:val="24"/>
              <w:szCs w:val="24"/>
              <w:lang w:val="es-ES_tradnl"/>
            </w:rPr>
          </w:pPr>
          <w:sdt>
            <w:sdtPr>
              <w:rPr>
                <w:rFonts w:eastAsiaTheme="majorEastAsia" w:cstheme="majorBidi"/>
                <w:b/>
                <w:bdr w:val="none" w:sz="0" w:space="0" w:color="auto" w:frame="1"/>
              </w:rPr>
              <w:alias w:val="Título"/>
              <w:id w:val="17199952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1FBF">
                <w:rPr>
                  <w:rFonts w:eastAsiaTheme="majorEastAsia" w:cstheme="majorBidi"/>
                  <w:b/>
                  <w:bdr w:val="none" w:sz="0" w:space="0" w:color="auto" w:frame="1"/>
                  <w:lang w:val="es-ES"/>
                </w:rPr>
                <w:t>Acta de reunión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:rsidR="00B4542D" w:rsidRPr="00AC6DFA" w:rsidRDefault="00B4542D" w:rsidP="00F12B7D">
          <w:pPr>
            <w:jc w:val="center"/>
            <w:rPr>
              <w:rFonts w:ascii="Calibri" w:eastAsia="MS Gothic" w:hAnsi="Calibri" w:cs="Times New Roman"/>
              <w:b/>
              <w:sz w:val="24"/>
              <w:szCs w:val="24"/>
              <w:bdr w:val="single" w:sz="4" w:space="0" w:color="FFFFFF"/>
              <w:lang w:val="es-ES_tradnl"/>
            </w:rPr>
          </w:pPr>
          <w:r>
            <w:rPr>
              <w:rFonts w:ascii="Calibri" w:eastAsia="MS Gothic" w:hAnsi="Calibri" w:cs="Times New Roman"/>
              <w:b/>
              <w:noProof/>
              <w:sz w:val="24"/>
              <w:szCs w:val="24"/>
              <w:bdr w:val="single" w:sz="4" w:space="0" w:color="FFFFFF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4BD42EC8" wp14:editId="26138251">
                <wp:simplePos x="0" y="0"/>
                <wp:positionH relativeFrom="column">
                  <wp:posOffset>270510</wp:posOffset>
                </wp:positionH>
                <wp:positionV relativeFrom="paragraph">
                  <wp:posOffset>-353261</wp:posOffset>
                </wp:positionV>
                <wp:extent cx="787302" cy="772446"/>
                <wp:effectExtent l="19050" t="0" r="0" b="0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piral Logo petit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302" cy="772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B4542D" w:rsidRDefault="00B4542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BF"/>
    <w:rsid w:val="000438EF"/>
    <w:rsid w:val="0006501A"/>
    <w:rsid w:val="00093147"/>
    <w:rsid w:val="001D1FBF"/>
    <w:rsid w:val="002371BF"/>
    <w:rsid w:val="00284A23"/>
    <w:rsid w:val="002C2616"/>
    <w:rsid w:val="002F22E3"/>
    <w:rsid w:val="00304136"/>
    <w:rsid w:val="004F1C4A"/>
    <w:rsid w:val="005D2CD1"/>
    <w:rsid w:val="006471DA"/>
    <w:rsid w:val="00803001"/>
    <w:rsid w:val="008332AA"/>
    <w:rsid w:val="00925F8A"/>
    <w:rsid w:val="009875BA"/>
    <w:rsid w:val="009C4250"/>
    <w:rsid w:val="009D0B22"/>
    <w:rsid w:val="009E5E87"/>
    <w:rsid w:val="00B13774"/>
    <w:rsid w:val="00B4542D"/>
    <w:rsid w:val="00B5673F"/>
    <w:rsid w:val="00B604B7"/>
    <w:rsid w:val="00B60D0F"/>
    <w:rsid w:val="00C87823"/>
    <w:rsid w:val="00CC6E7D"/>
    <w:rsid w:val="00E674C2"/>
    <w:rsid w:val="00F12B7D"/>
    <w:rsid w:val="00F30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strokecolor="none [1951]"/>
    </o:shapedefaults>
    <o:shapelayout v:ext="edit">
      <o:idmap v:ext="edit" data="1"/>
    </o:shapelayout>
  </w:shapeDefaults>
  <w:decimalSymbol w:val=","/>
  <w:listSeparator w:val=";"/>
  <w15:docId w15:val="{3969ADB4-0A7D-4C80-8C1C-FCF44069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_Normal"/>
    <w:qFormat/>
    <w:rsid w:val="00F12B7D"/>
    <w:rPr>
      <w:rFonts w:asciiTheme="majorHAnsi" w:eastAsiaTheme="minorHAnsi" w:hAnsiTheme="majorHAnsi"/>
      <w:sz w:val="22"/>
      <w:szCs w:val="22"/>
      <w:lang w:val="en-GB" w:eastAsia="en-US"/>
    </w:rPr>
  </w:style>
  <w:style w:type="paragraph" w:styleId="Ttulo1">
    <w:name w:val="heading 1"/>
    <w:basedOn w:val="Normal"/>
    <w:link w:val="Ttulo1Car"/>
    <w:uiPriority w:val="9"/>
    <w:qFormat/>
    <w:rsid w:val="00C87823"/>
    <w:pPr>
      <w:spacing w:before="100" w:beforeAutospacing="1" w:after="119"/>
      <w:outlineLvl w:val="0"/>
    </w:pPr>
    <w:rPr>
      <w:rFonts w:ascii="Times" w:eastAsiaTheme="minorEastAsia" w:hAnsi="Times"/>
      <w:b/>
      <w:bCs/>
      <w:kern w:val="36"/>
      <w:sz w:val="48"/>
      <w:szCs w:val="4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2B7D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2B7D"/>
    <w:rPr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2B7D"/>
    <w:rPr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2B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2B7D"/>
    <w:rPr>
      <w:rFonts w:asciiTheme="majorHAnsi" w:eastAsiaTheme="minorHAnsi" w:hAnsiTheme="majorHAnsi"/>
      <w:sz w:val="22"/>
      <w:szCs w:val="22"/>
      <w:lang w:val="en-GB" w:eastAsia="en-US"/>
    </w:rPr>
  </w:style>
  <w:style w:type="paragraph" w:styleId="Piedepgina">
    <w:name w:val="footer"/>
    <w:basedOn w:val="Normal"/>
    <w:link w:val="PiedepginaCar"/>
    <w:uiPriority w:val="99"/>
    <w:unhideWhenUsed/>
    <w:rsid w:val="00F12B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B7D"/>
    <w:rPr>
      <w:rFonts w:asciiTheme="majorHAnsi" w:eastAsiaTheme="minorHAnsi" w:hAnsiTheme="majorHAnsi"/>
      <w:sz w:val="22"/>
      <w:szCs w:val="22"/>
      <w:lang w:val="en-GB" w:eastAsia="en-US"/>
    </w:r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F12B7D"/>
    <w:rPr>
      <w:rFonts w:eastAsia="MS Mincho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SMSubtitulo">
    <w:name w:val="SM_Subtitulo"/>
    <w:basedOn w:val="Ttulo3"/>
    <w:qFormat/>
    <w:rsid w:val="00F12B7D"/>
    <w:pPr>
      <w:spacing w:line="360" w:lineRule="auto"/>
    </w:pPr>
    <w:rPr>
      <w:b w:val="0"/>
      <w:color w:val="458BC7"/>
      <w:sz w:val="28"/>
    </w:rPr>
  </w:style>
  <w:style w:type="paragraph" w:customStyle="1" w:styleId="SMSupertitol">
    <w:name w:val="SM_Supertitol"/>
    <w:basedOn w:val="Normal"/>
    <w:qFormat/>
    <w:rsid w:val="00F12B7D"/>
    <w:pPr>
      <w:framePr w:hSpace="187" w:wrap="around" w:hAnchor="margin" w:xAlign="center" w:y="2881"/>
    </w:pPr>
    <w:rPr>
      <w:rFonts w:eastAsiaTheme="majorEastAsia" w:cstheme="majorBidi"/>
      <w:color w:val="1F497D"/>
      <w:sz w:val="76"/>
      <w:szCs w:val="80"/>
    </w:rPr>
  </w:style>
  <w:style w:type="table" w:styleId="Sombreadoclaro-nfasis1">
    <w:name w:val="Light Shading Accent 1"/>
    <w:basedOn w:val="Tablanormal"/>
    <w:uiPriority w:val="60"/>
    <w:rsid w:val="00F12B7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F12B7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D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D0F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8782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7823"/>
    <w:pPr>
      <w:spacing w:before="100" w:beforeAutospacing="1" w:after="119"/>
    </w:pPr>
    <w:rPr>
      <w:rFonts w:ascii="Times" w:eastAsiaTheme="minorEastAsia" w:hAnsi="Times" w:cs="Times New Roman"/>
      <w:sz w:val="20"/>
      <w:szCs w:val="20"/>
      <w:lang w:val="es-ES_tradnl" w:eastAsia="es-ES"/>
    </w:rPr>
  </w:style>
  <w:style w:type="table" w:styleId="Cuadrculamedia1-nfasis1">
    <w:name w:val="Medium Grid 1 Accent 1"/>
    <w:basedOn w:val="Tablanormal"/>
    <w:uiPriority w:val="67"/>
    <w:rsid w:val="00B4542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AP\Entrega%20Final\Plantilles\Comunicacions\SM_plantilla_acta_de_reun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SM_plantilla_acta_de_reunio.dotx</Template>
  <TotalTime>10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TUI Excursions</dc:subject>
  <dc:creator>Carol</dc:creator>
  <cp:keywords/>
  <dc:description/>
  <cp:lastModifiedBy>Carol</cp:lastModifiedBy>
  <cp:revision>2</cp:revision>
  <dcterms:created xsi:type="dcterms:W3CDTF">2016-01-13T10:58:00Z</dcterms:created>
  <dcterms:modified xsi:type="dcterms:W3CDTF">2016-01-13T11:14:00Z</dcterms:modified>
</cp:coreProperties>
</file>